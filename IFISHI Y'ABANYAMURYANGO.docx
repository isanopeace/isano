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301"/>
        <w:tblW w:w="516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72"/>
        <w:gridCol w:w="1449"/>
      </w:tblGrid>
      <w:tr w:rsidR="00EB2BB8" w:rsidRPr="003A644D" w14:paraId="330F0B17" w14:textId="77777777" w:rsidTr="00EB2BB8">
        <w:trPr>
          <w:trHeight w:val="710"/>
        </w:trPr>
        <w:tc>
          <w:tcPr>
            <w:tcW w:w="4487" w:type="pct"/>
            <w:tcBorders>
              <w:top w:val="single" w:sz="4" w:space="0" w:color="6B7C71" w:themeColor="accent1" w:themeShade="BF"/>
              <w:left w:val="single" w:sz="4" w:space="0" w:color="6B7C71" w:themeColor="accent1" w:themeShade="BF"/>
              <w:bottom w:val="nil"/>
              <w:right w:val="single" w:sz="4" w:space="0" w:color="6B7C71" w:themeColor="accent1" w:themeShade="BF"/>
            </w:tcBorders>
            <w:vAlign w:val="center"/>
            <w:hideMark/>
          </w:tcPr>
          <w:p w14:paraId="0788DEEB" w14:textId="77777777" w:rsidR="00EB2BB8" w:rsidRPr="003A644D" w:rsidRDefault="00EB2BB8" w:rsidP="00EB2BB8">
            <w:pPr>
              <w:pStyle w:val="PersonalName"/>
              <w:spacing w:line="276" w:lineRule="auto"/>
              <w:jc w:val="center"/>
              <w:rPr>
                <w:sz w:val="36"/>
                <w:szCs w:val="36"/>
                <w:lang w:val="pt-BR"/>
              </w:rPr>
            </w:pPr>
            <w:r w:rsidRPr="00B71B05">
              <w:rPr>
                <w:sz w:val="44"/>
                <w:szCs w:val="44"/>
                <w:lang w:val="pt-BR"/>
              </w:rPr>
              <w:t>CAMPS COORDINATION-RWANDA</w:t>
            </w:r>
          </w:p>
        </w:tc>
        <w:tc>
          <w:tcPr>
            <w:tcW w:w="513" w:type="pct"/>
            <w:vMerge w:val="restart"/>
            <w:tcBorders>
              <w:top w:val="nil"/>
              <w:left w:val="single" w:sz="4" w:space="0" w:color="6B7C71" w:themeColor="accent1" w:themeShade="BF"/>
              <w:bottom w:val="nil"/>
              <w:right w:val="single" w:sz="4" w:space="0" w:color="6B7C71" w:themeColor="accent1" w:themeShade="BF"/>
            </w:tcBorders>
            <w:tcMar>
              <w:top w:w="0" w:type="dxa"/>
              <w:left w:w="158" w:type="dxa"/>
              <w:bottom w:w="0" w:type="dxa"/>
              <w:right w:w="0" w:type="dxa"/>
            </w:tcMar>
            <w:vAlign w:val="center"/>
            <w:hideMark/>
          </w:tcPr>
          <w:p w14:paraId="28DCA0BC" w14:textId="77777777" w:rsidR="00EB2BB8" w:rsidRPr="003A644D" w:rsidRDefault="00EB2BB8" w:rsidP="00EB2BB8">
            <w:pPr>
              <w:pStyle w:val="NoSpacing"/>
              <w:spacing w:line="276" w:lineRule="auto"/>
              <w:ind w:left="71" w:hanging="71"/>
              <w:jc w:val="right"/>
              <w:rPr>
                <w:sz w:val="36"/>
                <w:szCs w:val="36"/>
              </w:rPr>
            </w:pPr>
            <w:r w:rsidRPr="003A644D">
              <w:rPr>
                <w:noProof/>
                <w:sz w:val="36"/>
                <w:szCs w:val="36"/>
              </w:rPr>
              <w:drawing>
                <wp:inline distT="0" distB="0" distL="0" distR="0" wp14:anchorId="2D1AD211" wp14:editId="78F99E2E">
                  <wp:extent cx="815975" cy="828926"/>
                  <wp:effectExtent l="0" t="0" r="3175" b="9525"/>
                  <wp:docPr id="638819653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8150" cy="861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2BB8" w:rsidRPr="003A644D" w14:paraId="17803916" w14:textId="77777777" w:rsidTr="00EB2BB8">
        <w:trPr>
          <w:trHeight w:val="20"/>
        </w:trPr>
        <w:tc>
          <w:tcPr>
            <w:tcW w:w="4487" w:type="pct"/>
            <w:tcBorders>
              <w:top w:val="nil"/>
              <w:left w:val="single" w:sz="4" w:space="0" w:color="6B7C71" w:themeColor="accent1" w:themeShade="BF"/>
              <w:bottom w:val="single" w:sz="4" w:space="0" w:color="6B7C71" w:themeColor="accent1" w:themeShade="BF"/>
              <w:right w:val="single" w:sz="4" w:space="0" w:color="6B7C71" w:themeColor="accent1" w:themeShade="BF"/>
            </w:tcBorders>
            <w:shd w:val="clear" w:color="auto" w:fill="93A299" w:themeFill="accent1"/>
            <w:vAlign w:val="center"/>
            <w:hideMark/>
          </w:tcPr>
          <w:p w14:paraId="63292D12" w14:textId="77777777" w:rsidR="00EB2BB8" w:rsidRPr="003A644D" w:rsidRDefault="00EB2BB8" w:rsidP="00EB2BB8">
            <w:pPr>
              <w:pStyle w:val="NoSpacing"/>
              <w:spacing w:line="276" w:lineRule="auto"/>
              <w:jc w:val="center"/>
              <w:rPr>
                <w:caps/>
                <w:color w:val="FFFFFF" w:themeColor="background1"/>
                <w:sz w:val="36"/>
                <w:szCs w:val="36"/>
                <w:lang w:val="pt-BR"/>
              </w:rPr>
            </w:pPr>
            <w:sdt>
              <w:sdtPr>
                <w:rPr>
                  <w:rFonts w:ascii="Adobe Caslon Pro" w:hAnsi="Adobe Caslon Pro"/>
                  <w:b/>
                  <w:bCs/>
                  <w:caps/>
                  <w:color w:val="FFFFFF" w:themeColor="background1"/>
                  <w:sz w:val="40"/>
                  <w:szCs w:val="44"/>
                  <w:lang w:val="pt-BR"/>
                </w:rPr>
                <w:alias w:val="Address"/>
                <w:tag w:val="Address"/>
                <w:id w:val="-203863747"/>
                <w:placeholder>
                  <w:docPart w:val="2A759DF2016C49759F040ADC3B69D835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:text/>
              </w:sdtPr>
              <w:sdtContent>
                <w:r w:rsidRPr="00B71B05">
                  <w:rPr>
                    <w:rFonts w:ascii="Adobe Caslon Pro" w:hAnsi="Adobe Caslon Pro"/>
                    <w:b/>
                    <w:bCs/>
                    <w:caps/>
                    <w:color w:val="FFFFFF" w:themeColor="background1"/>
                    <w:sz w:val="40"/>
                    <w:szCs w:val="44"/>
                    <w:lang w:val="pt-BR"/>
                  </w:rPr>
                  <w:t>ifishi y’abanyamuryango</w:t>
                </w:r>
              </w:sdtContent>
            </w:sdt>
          </w:p>
        </w:tc>
        <w:tc>
          <w:tcPr>
            <w:tcW w:w="0" w:type="auto"/>
            <w:vMerge/>
            <w:tcBorders>
              <w:top w:val="nil"/>
              <w:left w:val="single" w:sz="4" w:space="0" w:color="6B7C71" w:themeColor="accent1" w:themeShade="BF"/>
              <w:bottom w:val="nil"/>
              <w:right w:val="single" w:sz="4" w:space="0" w:color="6B7C71" w:themeColor="accent1" w:themeShade="BF"/>
            </w:tcBorders>
            <w:vAlign w:val="center"/>
            <w:hideMark/>
          </w:tcPr>
          <w:p w14:paraId="3DB302D3" w14:textId="77777777" w:rsidR="00EB2BB8" w:rsidRPr="003A644D" w:rsidRDefault="00EB2BB8" w:rsidP="00EB2BB8">
            <w:pPr>
              <w:spacing w:after="0" w:line="276" w:lineRule="auto"/>
              <w:rPr>
                <w:sz w:val="36"/>
                <w:szCs w:val="36"/>
                <w:lang w:val="pt-BR"/>
              </w:rPr>
            </w:pPr>
          </w:p>
        </w:tc>
      </w:tr>
    </w:tbl>
    <w:p w14:paraId="722B574A" w14:textId="34E75386" w:rsidR="00C228A1" w:rsidRDefault="00C228A1" w:rsidP="00311D91">
      <w:pPr>
        <w:spacing w:after="0"/>
        <w:rPr>
          <w:rFonts w:asciiTheme="majorHAnsi" w:eastAsia="Adobe Fangsong Std R" w:hAnsiTheme="majorHAnsi" w:cs="Adobe Arabic"/>
          <w:sz w:val="28"/>
          <w:szCs w:val="24"/>
          <w:lang w:val="pt-BR"/>
        </w:rPr>
      </w:pPr>
      <w:r w:rsidRPr="00800876">
        <w:rPr>
          <w:rFonts w:asciiTheme="majorHAnsi" w:eastAsia="Adobe Fangsong Std R" w:hAnsiTheme="majorHAnsi" w:cs="Adobe Arabic"/>
          <w:sz w:val="28"/>
          <w:szCs w:val="24"/>
          <w:lang w:val="pt-BR"/>
        </w:rPr>
        <w:t>Itariki</w:t>
      </w:r>
      <w:r w:rsidR="00C63DA6" w:rsidRPr="00800876">
        <w:rPr>
          <w:rFonts w:asciiTheme="majorHAnsi" w:eastAsia="Adobe Fangsong Std R" w:hAnsiTheme="majorHAnsi" w:cs="Adobe Arabic"/>
          <w:sz w:val="28"/>
          <w:szCs w:val="24"/>
          <w:lang w:val="pt-BR"/>
        </w:rPr>
        <w:t xml:space="preserve"> </w:t>
      </w:r>
      <w:r w:rsidR="007B32B5" w:rsidRPr="00800876">
        <w:rPr>
          <w:rFonts w:asciiTheme="majorHAnsi" w:eastAsia="Adobe Fangsong Std R" w:hAnsiTheme="majorHAnsi" w:cs="Adobe Arabic"/>
          <w:sz w:val="28"/>
          <w:szCs w:val="24"/>
          <w:lang w:val="pt-BR"/>
        </w:rPr>
        <w:t>….</w:t>
      </w:r>
      <w:r w:rsidRPr="00800876">
        <w:rPr>
          <w:rFonts w:asciiTheme="majorHAnsi" w:eastAsia="Adobe Fangsong Std R" w:hAnsiTheme="majorHAnsi" w:cs="Adobe Arabic"/>
          <w:sz w:val="28"/>
          <w:szCs w:val="24"/>
          <w:lang w:val="pt-BR"/>
        </w:rPr>
        <w:t>/</w:t>
      </w:r>
      <w:r w:rsidR="007B32B5" w:rsidRPr="00800876">
        <w:rPr>
          <w:rFonts w:asciiTheme="majorHAnsi" w:eastAsia="Adobe Fangsong Std R" w:hAnsiTheme="majorHAnsi" w:cs="Adobe Arabic"/>
          <w:sz w:val="28"/>
          <w:szCs w:val="24"/>
          <w:lang w:val="pt-BR"/>
        </w:rPr>
        <w:t>…..</w:t>
      </w:r>
      <w:r w:rsidRPr="00800876">
        <w:rPr>
          <w:rFonts w:asciiTheme="majorHAnsi" w:eastAsia="Adobe Fangsong Std R" w:hAnsiTheme="majorHAnsi" w:cs="Adobe Arabic"/>
          <w:sz w:val="28"/>
          <w:szCs w:val="24"/>
          <w:lang w:val="pt-BR"/>
        </w:rPr>
        <w:t>/20</w:t>
      </w:r>
      <w:r w:rsidR="00C63DA6" w:rsidRPr="00800876">
        <w:rPr>
          <w:rFonts w:asciiTheme="majorHAnsi" w:eastAsia="Adobe Fangsong Std R" w:hAnsiTheme="majorHAnsi" w:cs="Adobe Arabic"/>
          <w:sz w:val="28"/>
          <w:szCs w:val="24"/>
          <w:lang w:val="pt-BR"/>
        </w:rPr>
        <w:t>2</w:t>
      </w:r>
      <w:r w:rsidR="007B32B5" w:rsidRPr="00800876">
        <w:rPr>
          <w:rFonts w:asciiTheme="majorHAnsi" w:eastAsia="Adobe Fangsong Std R" w:hAnsiTheme="majorHAnsi" w:cs="Adobe Arabic"/>
          <w:sz w:val="28"/>
          <w:szCs w:val="24"/>
          <w:lang w:val="pt-BR"/>
        </w:rPr>
        <w:t>….</w:t>
      </w:r>
    </w:p>
    <w:tbl>
      <w:tblPr>
        <w:tblpPr w:leftFromText="180" w:rightFromText="180" w:vertAnchor="text" w:horzAnchor="margin" w:tblpX="-714" w:tblpY="382"/>
        <w:tblW w:w="14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"/>
        <w:gridCol w:w="2477"/>
        <w:gridCol w:w="997"/>
        <w:gridCol w:w="1165"/>
        <w:gridCol w:w="1287"/>
        <w:gridCol w:w="1260"/>
        <w:gridCol w:w="1205"/>
        <w:gridCol w:w="1372"/>
        <w:gridCol w:w="874"/>
        <w:gridCol w:w="1074"/>
        <w:gridCol w:w="761"/>
        <w:gridCol w:w="839"/>
        <w:gridCol w:w="1131"/>
      </w:tblGrid>
      <w:tr w:rsidR="00640BE4" w:rsidRPr="00C81653" w14:paraId="2F78DE99" w14:textId="4F17DF0E" w:rsidTr="00640BE4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3A1E0" w14:textId="77777777" w:rsidR="00640BE4" w:rsidRPr="00640BE4" w:rsidRDefault="00640BE4" w:rsidP="00640BE4">
            <w:pPr>
              <w:spacing w:after="0"/>
              <w:rPr>
                <w:b/>
                <w:sz w:val="16"/>
                <w:szCs w:val="16"/>
              </w:rPr>
            </w:pPr>
            <w:r w:rsidRPr="00640BE4">
              <w:rPr>
                <w:b/>
                <w:sz w:val="16"/>
                <w:szCs w:val="16"/>
              </w:rPr>
              <w:t>No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B9A44" w14:textId="77777777" w:rsidR="00640BE4" w:rsidRPr="00640BE4" w:rsidRDefault="00640BE4" w:rsidP="00640BE4">
            <w:pPr>
              <w:spacing w:after="0"/>
              <w:rPr>
                <w:b/>
                <w:sz w:val="16"/>
                <w:szCs w:val="16"/>
              </w:rPr>
            </w:pPr>
            <w:r w:rsidRPr="00640BE4">
              <w:rPr>
                <w:b/>
                <w:sz w:val="16"/>
                <w:szCs w:val="16"/>
              </w:rPr>
              <w:t>AMAZINA YOMBI</w:t>
            </w:r>
          </w:p>
          <w:p w14:paraId="5A25FBFE" w14:textId="616D2960" w:rsidR="00640BE4" w:rsidRPr="00640BE4" w:rsidRDefault="00640BE4" w:rsidP="00640BE4">
            <w:pPr>
              <w:spacing w:after="0"/>
              <w:rPr>
                <w:b/>
                <w:sz w:val="16"/>
                <w:szCs w:val="16"/>
              </w:rPr>
            </w:pPr>
            <w:r w:rsidRPr="00640BE4">
              <w:rPr>
                <w:b/>
                <w:sz w:val="16"/>
                <w:szCs w:val="16"/>
              </w:rPr>
              <w:t>(</w:t>
            </w:r>
            <w:proofErr w:type="spellStart"/>
            <w:r w:rsidRPr="00640BE4">
              <w:rPr>
                <w:b/>
                <w:sz w:val="16"/>
                <w:szCs w:val="16"/>
              </w:rPr>
              <w:t>Nom&amp;post-nom</w:t>
            </w:r>
            <w:proofErr w:type="spellEnd"/>
            <w:r w:rsidRPr="00640BE4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3C537" w14:textId="77777777" w:rsidR="00640BE4" w:rsidRPr="00640BE4" w:rsidRDefault="00640BE4" w:rsidP="00640BE4">
            <w:pPr>
              <w:spacing w:after="0"/>
              <w:rPr>
                <w:b/>
                <w:sz w:val="16"/>
                <w:szCs w:val="16"/>
              </w:rPr>
            </w:pPr>
            <w:r w:rsidRPr="00640BE4">
              <w:rPr>
                <w:b/>
                <w:sz w:val="16"/>
                <w:szCs w:val="16"/>
              </w:rPr>
              <w:t>ICYO ASHINZWE</w:t>
            </w:r>
          </w:p>
          <w:p w14:paraId="706015C9" w14:textId="14919F62" w:rsidR="00640BE4" w:rsidRPr="00640BE4" w:rsidRDefault="00640BE4" w:rsidP="00640BE4">
            <w:pPr>
              <w:spacing w:after="0"/>
              <w:rPr>
                <w:b/>
                <w:sz w:val="16"/>
                <w:szCs w:val="16"/>
              </w:rPr>
            </w:pPr>
            <w:r w:rsidRPr="00640BE4">
              <w:rPr>
                <w:b/>
                <w:sz w:val="16"/>
                <w:szCs w:val="16"/>
              </w:rPr>
              <w:t>(Position)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C2242" w14:textId="77777777" w:rsidR="00640BE4" w:rsidRPr="00640BE4" w:rsidRDefault="00640BE4" w:rsidP="00640BE4">
            <w:pPr>
              <w:spacing w:after="0"/>
              <w:rPr>
                <w:b/>
                <w:sz w:val="16"/>
                <w:szCs w:val="16"/>
              </w:rPr>
            </w:pPr>
            <w:r w:rsidRPr="00640BE4">
              <w:rPr>
                <w:b/>
                <w:sz w:val="16"/>
                <w:szCs w:val="16"/>
              </w:rPr>
              <w:t>CODE</w:t>
            </w:r>
          </w:p>
          <w:p w14:paraId="4DDB0588" w14:textId="77777777" w:rsidR="00640BE4" w:rsidRPr="00640BE4" w:rsidRDefault="00640BE4" w:rsidP="00640BE4">
            <w:pPr>
              <w:spacing w:after="0"/>
              <w:rPr>
                <w:b/>
                <w:sz w:val="16"/>
                <w:szCs w:val="16"/>
              </w:rPr>
            </w:pPr>
            <w:r w:rsidRPr="00640BE4">
              <w:rPr>
                <w:b/>
                <w:sz w:val="16"/>
                <w:szCs w:val="16"/>
              </w:rPr>
              <w:t>(</w:t>
            </w:r>
            <w:proofErr w:type="spellStart"/>
            <w:r w:rsidRPr="00640BE4">
              <w:rPr>
                <w:b/>
                <w:sz w:val="16"/>
                <w:szCs w:val="16"/>
              </w:rPr>
              <w:t>Indanga</w:t>
            </w:r>
            <w:proofErr w:type="spellEnd"/>
          </w:p>
          <w:p w14:paraId="66701E27" w14:textId="77777777" w:rsidR="00640BE4" w:rsidRPr="00640BE4" w:rsidRDefault="00640BE4" w:rsidP="00640BE4">
            <w:pPr>
              <w:spacing w:after="0"/>
              <w:rPr>
                <w:b/>
                <w:sz w:val="16"/>
                <w:szCs w:val="16"/>
              </w:rPr>
            </w:pPr>
            <w:proofErr w:type="spellStart"/>
            <w:r w:rsidRPr="00640BE4">
              <w:rPr>
                <w:b/>
                <w:sz w:val="16"/>
                <w:szCs w:val="16"/>
              </w:rPr>
              <w:t>Munyamu</w:t>
            </w:r>
            <w:proofErr w:type="spellEnd"/>
          </w:p>
          <w:p w14:paraId="7E413582" w14:textId="76419FA6" w:rsidR="00640BE4" w:rsidRPr="00640BE4" w:rsidRDefault="00640BE4" w:rsidP="00640BE4">
            <w:pPr>
              <w:spacing w:after="0"/>
              <w:rPr>
                <w:b/>
                <w:sz w:val="16"/>
                <w:szCs w:val="16"/>
              </w:rPr>
            </w:pPr>
            <w:proofErr w:type="spellStart"/>
            <w:r w:rsidRPr="00640BE4">
              <w:rPr>
                <w:b/>
                <w:sz w:val="16"/>
                <w:szCs w:val="16"/>
              </w:rPr>
              <w:t>ryango</w:t>
            </w:r>
            <w:proofErr w:type="spellEnd"/>
            <w:r w:rsidRPr="00640BE4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EAE32" w14:textId="3E7262E3" w:rsidR="00640BE4" w:rsidRPr="00640BE4" w:rsidRDefault="00640BE4" w:rsidP="00640BE4">
            <w:pPr>
              <w:spacing w:after="0"/>
              <w:rPr>
                <w:b/>
                <w:sz w:val="16"/>
                <w:szCs w:val="16"/>
                <w:lang w:val="pt-BR"/>
              </w:rPr>
            </w:pPr>
            <w:r w:rsidRPr="00640BE4">
              <w:rPr>
                <w:b/>
                <w:sz w:val="16"/>
                <w:szCs w:val="16"/>
                <w:lang w:val="pt-BR"/>
              </w:rPr>
              <w:t>AMAZINA YA SE(N</w:t>
            </w:r>
            <w:r>
              <w:rPr>
                <w:b/>
                <w:sz w:val="16"/>
                <w:szCs w:val="16"/>
                <w:lang w:val="pt-BR"/>
              </w:rPr>
              <w:t>om du pere)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41D74" w14:textId="77777777" w:rsidR="00640BE4" w:rsidRDefault="00640BE4" w:rsidP="00640BE4">
            <w:pPr>
              <w:spacing w:after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AMAZINA YA</w:t>
            </w:r>
          </w:p>
          <w:p w14:paraId="165D7248" w14:textId="06D30285" w:rsidR="00640BE4" w:rsidRPr="00640BE4" w:rsidRDefault="00640BE4" w:rsidP="00640BE4">
            <w:pPr>
              <w:spacing w:after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NYINA(Nom de la mere)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662BF" w14:textId="77777777" w:rsidR="00640BE4" w:rsidRPr="00640BE4" w:rsidRDefault="00640BE4" w:rsidP="00640BE4">
            <w:pPr>
              <w:spacing w:after="0"/>
              <w:rPr>
                <w:b/>
                <w:sz w:val="16"/>
                <w:szCs w:val="16"/>
              </w:rPr>
            </w:pPr>
            <w:r w:rsidRPr="00640BE4">
              <w:rPr>
                <w:b/>
                <w:sz w:val="16"/>
                <w:szCs w:val="16"/>
              </w:rPr>
              <w:t>AHO AKOMOKA</w:t>
            </w:r>
          </w:p>
          <w:p w14:paraId="1597067E" w14:textId="77777777" w:rsidR="00640BE4" w:rsidRPr="00640BE4" w:rsidRDefault="00640BE4" w:rsidP="00640BE4">
            <w:pPr>
              <w:spacing w:after="0"/>
              <w:rPr>
                <w:b/>
                <w:sz w:val="16"/>
                <w:szCs w:val="16"/>
              </w:rPr>
            </w:pPr>
            <w:proofErr w:type="spellStart"/>
            <w:r w:rsidRPr="00640BE4">
              <w:rPr>
                <w:b/>
                <w:sz w:val="16"/>
                <w:szCs w:val="16"/>
              </w:rPr>
              <w:t>Igihugu</w:t>
            </w:r>
            <w:proofErr w:type="spellEnd"/>
          </w:p>
          <w:p w14:paraId="5DE0BFBA" w14:textId="77777777" w:rsidR="00640BE4" w:rsidRPr="00640BE4" w:rsidRDefault="00640BE4" w:rsidP="00640BE4">
            <w:pPr>
              <w:spacing w:after="0"/>
              <w:rPr>
                <w:b/>
                <w:sz w:val="16"/>
                <w:szCs w:val="16"/>
              </w:rPr>
            </w:pPr>
            <w:proofErr w:type="spellStart"/>
            <w:r w:rsidRPr="00640BE4">
              <w:rPr>
                <w:b/>
                <w:sz w:val="16"/>
                <w:szCs w:val="16"/>
              </w:rPr>
              <w:t>Intara</w:t>
            </w:r>
            <w:proofErr w:type="spellEnd"/>
          </w:p>
          <w:p w14:paraId="12282601" w14:textId="77777777" w:rsidR="00640BE4" w:rsidRPr="00640BE4" w:rsidRDefault="00640BE4" w:rsidP="00640BE4">
            <w:pPr>
              <w:spacing w:after="0"/>
              <w:rPr>
                <w:b/>
                <w:sz w:val="16"/>
                <w:szCs w:val="16"/>
              </w:rPr>
            </w:pPr>
            <w:proofErr w:type="spellStart"/>
            <w:r w:rsidRPr="00640BE4">
              <w:rPr>
                <w:b/>
                <w:sz w:val="16"/>
                <w:szCs w:val="16"/>
              </w:rPr>
              <w:t>Akarere</w:t>
            </w:r>
            <w:proofErr w:type="spellEnd"/>
          </w:p>
          <w:p w14:paraId="2946A944" w14:textId="77777777" w:rsidR="00640BE4" w:rsidRPr="00640BE4" w:rsidRDefault="00640BE4" w:rsidP="00640BE4">
            <w:pPr>
              <w:spacing w:after="0"/>
              <w:rPr>
                <w:b/>
                <w:sz w:val="16"/>
                <w:szCs w:val="16"/>
              </w:rPr>
            </w:pPr>
            <w:proofErr w:type="spellStart"/>
            <w:r w:rsidRPr="00640BE4">
              <w:rPr>
                <w:b/>
                <w:sz w:val="16"/>
                <w:szCs w:val="16"/>
              </w:rPr>
              <w:t>Collectivite</w:t>
            </w:r>
            <w:proofErr w:type="spellEnd"/>
          </w:p>
          <w:p w14:paraId="16D85253" w14:textId="77777777" w:rsidR="00640BE4" w:rsidRPr="00640BE4" w:rsidRDefault="00640BE4" w:rsidP="00640BE4">
            <w:pPr>
              <w:spacing w:after="0"/>
              <w:rPr>
                <w:b/>
                <w:sz w:val="16"/>
                <w:szCs w:val="16"/>
              </w:rPr>
            </w:pPr>
            <w:proofErr w:type="spellStart"/>
            <w:r w:rsidRPr="00640BE4">
              <w:rPr>
                <w:b/>
                <w:sz w:val="16"/>
                <w:szCs w:val="16"/>
              </w:rPr>
              <w:t>Groupement</w:t>
            </w:r>
            <w:proofErr w:type="spellEnd"/>
          </w:p>
          <w:p w14:paraId="03DAEB9C" w14:textId="77777777" w:rsidR="00640BE4" w:rsidRPr="00640BE4" w:rsidRDefault="00640BE4" w:rsidP="00640BE4">
            <w:pPr>
              <w:spacing w:after="0"/>
              <w:rPr>
                <w:b/>
                <w:sz w:val="16"/>
                <w:szCs w:val="16"/>
                <w:lang w:val="pt-BR"/>
              </w:rPr>
            </w:pPr>
            <w:r w:rsidRPr="00640BE4">
              <w:rPr>
                <w:b/>
                <w:sz w:val="16"/>
                <w:szCs w:val="16"/>
                <w:lang w:val="pt-BR"/>
              </w:rPr>
              <w:t>Localite</w:t>
            </w:r>
          </w:p>
          <w:p w14:paraId="65064816" w14:textId="008D6EA8" w:rsidR="00640BE4" w:rsidRPr="00640BE4" w:rsidRDefault="00640BE4" w:rsidP="00640BE4">
            <w:pPr>
              <w:spacing w:after="0"/>
              <w:rPr>
                <w:b/>
                <w:sz w:val="16"/>
                <w:szCs w:val="16"/>
                <w:lang w:val="pt-BR"/>
              </w:rPr>
            </w:pPr>
            <w:r w:rsidRPr="00640BE4">
              <w:rPr>
                <w:b/>
                <w:sz w:val="16"/>
                <w:szCs w:val="16"/>
                <w:lang w:val="pt-BR"/>
              </w:rPr>
              <w:t>village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0DAEF" w14:textId="63F910CC" w:rsidR="00640BE4" w:rsidRPr="00640BE4" w:rsidRDefault="00640BE4" w:rsidP="00640BE4">
            <w:pPr>
              <w:spacing w:after="0"/>
              <w:rPr>
                <w:b/>
                <w:sz w:val="16"/>
                <w:szCs w:val="16"/>
                <w:lang w:val="pt-BR"/>
              </w:rPr>
            </w:pPr>
            <w:r w:rsidRPr="00640BE4">
              <w:rPr>
                <w:b/>
                <w:sz w:val="16"/>
                <w:szCs w:val="16"/>
                <w:lang w:val="pt-BR"/>
              </w:rPr>
              <w:t>AHO ABARIZWA</w:t>
            </w:r>
          </w:p>
          <w:p w14:paraId="061BA1F0" w14:textId="075362C7" w:rsidR="00640BE4" w:rsidRPr="00640BE4" w:rsidRDefault="00640BE4" w:rsidP="00640BE4">
            <w:pPr>
              <w:spacing w:after="0"/>
              <w:rPr>
                <w:b/>
                <w:sz w:val="16"/>
                <w:szCs w:val="16"/>
                <w:lang w:val="pt-BR"/>
              </w:rPr>
            </w:pPr>
            <w:r w:rsidRPr="00640BE4">
              <w:rPr>
                <w:b/>
                <w:sz w:val="16"/>
                <w:szCs w:val="16"/>
                <w:lang w:val="pt-BR"/>
              </w:rPr>
              <w:t>Igihugu</w:t>
            </w:r>
          </w:p>
          <w:p w14:paraId="3CCD64DE" w14:textId="4F5AB7DB" w:rsidR="00640BE4" w:rsidRPr="00640BE4" w:rsidRDefault="00640BE4" w:rsidP="00640BE4">
            <w:pPr>
              <w:spacing w:after="0"/>
              <w:rPr>
                <w:b/>
                <w:sz w:val="16"/>
                <w:szCs w:val="16"/>
                <w:lang w:val="pt-BR"/>
              </w:rPr>
            </w:pPr>
            <w:r w:rsidRPr="00640BE4">
              <w:rPr>
                <w:b/>
                <w:sz w:val="16"/>
                <w:szCs w:val="16"/>
                <w:lang w:val="pt-BR"/>
              </w:rPr>
              <w:t>Intara</w:t>
            </w:r>
          </w:p>
          <w:p w14:paraId="10AA2146" w14:textId="3644C592" w:rsidR="00640BE4" w:rsidRPr="00640BE4" w:rsidRDefault="00640BE4" w:rsidP="00640BE4">
            <w:pPr>
              <w:spacing w:after="0"/>
              <w:rPr>
                <w:b/>
                <w:sz w:val="16"/>
                <w:szCs w:val="16"/>
                <w:lang w:val="pt-BR"/>
              </w:rPr>
            </w:pPr>
            <w:r w:rsidRPr="00640BE4">
              <w:rPr>
                <w:b/>
                <w:sz w:val="16"/>
                <w:szCs w:val="16"/>
                <w:lang w:val="pt-BR"/>
              </w:rPr>
              <w:t>Akarere</w:t>
            </w:r>
          </w:p>
          <w:p w14:paraId="5F22D678" w14:textId="1D359BC6" w:rsidR="00640BE4" w:rsidRPr="00640BE4" w:rsidRDefault="00640BE4" w:rsidP="00640BE4">
            <w:pPr>
              <w:spacing w:after="0"/>
              <w:rPr>
                <w:b/>
                <w:sz w:val="16"/>
                <w:szCs w:val="16"/>
                <w:lang w:val="pt-BR"/>
              </w:rPr>
            </w:pPr>
            <w:r w:rsidRPr="00640BE4">
              <w:rPr>
                <w:b/>
                <w:sz w:val="16"/>
                <w:szCs w:val="16"/>
                <w:lang w:val="pt-BR"/>
              </w:rPr>
              <w:t>Umurenge</w:t>
            </w:r>
          </w:p>
          <w:p w14:paraId="2F7374CE" w14:textId="0271A136" w:rsidR="00640BE4" w:rsidRPr="00640BE4" w:rsidRDefault="00640BE4" w:rsidP="00640BE4">
            <w:pPr>
              <w:spacing w:after="0"/>
              <w:rPr>
                <w:b/>
                <w:sz w:val="16"/>
                <w:szCs w:val="16"/>
                <w:lang w:val="pt-BR"/>
              </w:rPr>
            </w:pPr>
            <w:r w:rsidRPr="00640BE4">
              <w:rPr>
                <w:b/>
                <w:sz w:val="16"/>
                <w:szCs w:val="16"/>
                <w:lang w:val="pt-BR"/>
              </w:rPr>
              <w:t>Akagari</w:t>
            </w:r>
          </w:p>
          <w:p w14:paraId="02631D6E" w14:textId="7A4E0274" w:rsidR="00640BE4" w:rsidRPr="00640BE4" w:rsidRDefault="00640BE4" w:rsidP="00640BE4">
            <w:pPr>
              <w:spacing w:after="0"/>
              <w:rPr>
                <w:b/>
                <w:sz w:val="16"/>
                <w:szCs w:val="16"/>
                <w:lang w:val="pt-BR"/>
              </w:rPr>
            </w:pPr>
            <w:r w:rsidRPr="00640BE4">
              <w:rPr>
                <w:b/>
                <w:sz w:val="16"/>
                <w:szCs w:val="16"/>
                <w:lang w:val="pt-BR"/>
              </w:rPr>
              <w:t>Umudugudu</w:t>
            </w:r>
          </w:p>
          <w:p w14:paraId="7C161944" w14:textId="4E034163" w:rsidR="00640BE4" w:rsidRPr="00640BE4" w:rsidRDefault="00640BE4" w:rsidP="00640BE4">
            <w:pPr>
              <w:spacing w:after="0"/>
              <w:rPr>
                <w:b/>
                <w:sz w:val="16"/>
                <w:szCs w:val="16"/>
                <w:lang w:val="pt-BR"/>
              </w:rPr>
            </w:pPr>
            <w:r w:rsidRPr="00640BE4">
              <w:rPr>
                <w:b/>
                <w:sz w:val="16"/>
                <w:szCs w:val="16"/>
                <w:lang w:val="pt-BR"/>
              </w:rPr>
              <w:t>/inkambi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EE96B" w14:textId="77777777" w:rsidR="00640BE4" w:rsidRPr="00640BE4" w:rsidRDefault="00640BE4" w:rsidP="00640BE4">
            <w:pPr>
              <w:spacing w:after="0"/>
              <w:rPr>
                <w:b/>
                <w:sz w:val="16"/>
                <w:szCs w:val="16"/>
                <w:lang w:val="pt-BR"/>
              </w:rPr>
            </w:pPr>
            <w:r w:rsidRPr="00640BE4">
              <w:rPr>
                <w:b/>
                <w:sz w:val="16"/>
                <w:szCs w:val="16"/>
                <w:lang w:val="pt-BR"/>
              </w:rPr>
              <w:t>IGITSINA</w:t>
            </w:r>
          </w:p>
          <w:p w14:paraId="19F5FDE3" w14:textId="5996168A" w:rsidR="00640BE4" w:rsidRPr="00640BE4" w:rsidRDefault="00640BE4" w:rsidP="00640BE4">
            <w:pPr>
              <w:spacing w:after="0"/>
              <w:rPr>
                <w:b/>
                <w:sz w:val="16"/>
                <w:szCs w:val="16"/>
                <w:lang w:val="pt-BR"/>
              </w:rPr>
            </w:pPr>
            <w:r w:rsidRPr="00640BE4">
              <w:rPr>
                <w:b/>
                <w:sz w:val="16"/>
                <w:szCs w:val="16"/>
                <w:lang w:val="pt-BR"/>
              </w:rPr>
              <w:t>(sex)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40CD" w14:textId="77777777" w:rsidR="00640BE4" w:rsidRPr="00640BE4" w:rsidRDefault="00640BE4" w:rsidP="00640BE4">
            <w:pPr>
              <w:spacing w:after="0"/>
              <w:rPr>
                <w:b/>
                <w:sz w:val="16"/>
                <w:szCs w:val="16"/>
                <w:lang w:val="pt-BR"/>
              </w:rPr>
            </w:pPr>
            <w:r w:rsidRPr="00640BE4">
              <w:rPr>
                <w:b/>
                <w:sz w:val="16"/>
                <w:szCs w:val="16"/>
                <w:lang w:val="pt-BR"/>
              </w:rPr>
              <w:t>IRANGA</w:t>
            </w:r>
          </w:p>
          <w:p w14:paraId="7FB610AB" w14:textId="77777777" w:rsidR="00640BE4" w:rsidRPr="00640BE4" w:rsidRDefault="00640BE4" w:rsidP="00640BE4">
            <w:pPr>
              <w:spacing w:after="0"/>
              <w:rPr>
                <w:b/>
                <w:sz w:val="16"/>
                <w:szCs w:val="16"/>
                <w:lang w:val="pt-BR"/>
              </w:rPr>
            </w:pPr>
            <w:r w:rsidRPr="00640BE4">
              <w:rPr>
                <w:b/>
                <w:sz w:val="16"/>
                <w:szCs w:val="16"/>
                <w:lang w:val="pt-BR"/>
              </w:rPr>
              <w:t>MIMERERE</w:t>
            </w:r>
          </w:p>
          <w:p w14:paraId="1FA8A0DA" w14:textId="223CE203" w:rsidR="00640BE4" w:rsidRPr="00640BE4" w:rsidRDefault="00640BE4" w:rsidP="00640BE4">
            <w:pPr>
              <w:spacing w:after="0"/>
              <w:rPr>
                <w:b/>
                <w:sz w:val="16"/>
                <w:szCs w:val="16"/>
                <w:lang w:val="pt-BR"/>
              </w:rPr>
            </w:pPr>
            <w:r w:rsidRPr="00640BE4">
              <w:rPr>
                <w:b/>
                <w:sz w:val="16"/>
                <w:szCs w:val="16"/>
                <w:lang w:val="pt-BR"/>
              </w:rPr>
              <w:t>(etat civil)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AA0E5" w14:textId="77777777" w:rsidR="00640BE4" w:rsidRPr="00640BE4" w:rsidRDefault="00640BE4" w:rsidP="00640BE4">
            <w:pPr>
              <w:spacing w:after="0"/>
              <w:rPr>
                <w:b/>
                <w:sz w:val="16"/>
                <w:szCs w:val="16"/>
                <w:lang w:val="pt-BR"/>
              </w:rPr>
            </w:pPr>
            <w:r w:rsidRPr="00640BE4">
              <w:rPr>
                <w:b/>
                <w:sz w:val="16"/>
                <w:szCs w:val="16"/>
                <w:lang w:val="pt-BR"/>
              </w:rPr>
              <w:t>IFOTO</w:t>
            </w:r>
          </w:p>
          <w:p w14:paraId="3E933B60" w14:textId="77777777" w:rsidR="00640BE4" w:rsidRPr="00640BE4" w:rsidRDefault="00640BE4" w:rsidP="00640BE4">
            <w:pPr>
              <w:spacing w:after="0"/>
              <w:rPr>
                <w:b/>
                <w:sz w:val="16"/>
                <w:szCs w:val="16"/>
                <w:lang w:val="pt-BR"/>
              </w:rPr>
            </w:pPr>
            <w:r w:rsidRPr="00640BE4">
              <w:rPr>
                <w:b/>
                <w:sz w:val="16"/>
                <w:szCs w:val="16"/>
                <w:lang w:val="pt-BR"/>
              </w:rPr>
              <w:t>(photo</w:t>
            </w:r>
          </w:p>
          <w:p w14:paraId="69FA0BAA" w14:textId="2E7176A2" w:rsidR="00640BE4" w:rsidRPr="00640BE4" w:rsidRDefault="00640BE4" w:rsidP="00640BE4">
            <w:pPr>
              <w:spacing w:after="0"/>
              <w:rPr>
                <w:b/>
                <w:sz w:val="16"/>
                <w:szCs w:val="16"/>
                <w:lang w:val="pt-BR"/>
              </w:rPr>
            </w:pPr>
            <w:r w:rsidRPr="00640BE4">
              <w:rPr>
                <w:b/>
                <w:sz w:val="16"/>
                <w:szCs w:val="16"/>
                <w:lang w:val="pt-BR"/>
              </w:rPr>
              <w:t>Passpo</w:t>
            </w:r>
          </w:p>
          <w:p w14:paraId="0B09F593" w14:textId="3CD47DCA" w:rsidR="00640BE4" w:rsidRPr="00640BE4" w:rsidRDefault="00640BE4" w:rsidP="00640BE4">
            <w:pPr>
              <w:spacing w:after="0"/>
              <w:rPr>
                <w:b/>
                <w:sz w:val="16"/>
                <w:szCs w:val="16"/>
                <w:lang w:val="pt-BR"/>
              </w:rPr>
            </w:pPr>
            <w:r w:rsidRPr="00640BE4">
              <w:rPr>
                <w:b/>
                <w:sz w:val="16"/>
                <w:szCs w:val="16"/>
                <w:lang w:val="pt-BR"/>
              </w:rPr>
              <w:t>rt)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B4AAE" w14:textId="77777777" w:rsidR="00640BE4" w:rsidRPr="00640BE4" w:rsidRDefault="00640BE4" w:rsidP="00640BE4">
            <w:pPr>
              <w:spacing w:after="0"/>
              <w:rPr>
                <w:b/>
                <w:sz w:val="16"/>
                <w:szCs w:val="16"/>
                <w:lang w:val="pt-BR"/>
              </w:rPr>
            </w:pPr>
            <w:r w:rsidRPr="00640BE4">
              <w:rPr>
                <w:b/>
                <w:sz w:val="16"/>
                <w:szCs w:val="16"/>
                <w:lang w:val="pt-BR"/>
              </w:rPr>
              <w:t>UMU</w:t>
            </w:r>
          </w:p>
          <w:p w14:paraId="431A6B2D" w14:textId="77777777" w:rsidR="00640BE4" w:rsidRPr="00640BE4" w:rsidRDefault="00640BE4" w:rsidP="00640BE4">
            <w:pPr>
              <w:spacing w:after="0"/>
              <w:rPr>
                <w:b/>
                <w:sz w:val="16"/>
                <w:szCs w:val="16"/>
                <w:lang w:val="pt-BR"/>
              </w:rPr>
            </w:pPr>
            <w:r w:rsidRPr="00640BE4">
              <w:rPr>
                <w:b/>
                <w:sz w:val="16"/>
                <w:szCs w:val="16"/>
                <w:lang w:val="pt-BR"/>
              </w:rPr>
              <w:t>SANZU</w:t>
            </w:r>
          </w:p>
          <w:p w14:paraId="70F4E368" w14:textId="001EE05A" w:rsidR="00640BE4" w:rsidRPr="00640BE4" w:rsidRDefault="00640BE4" w:rsidP="00640BE4">
            <w:pPr>
              <w:spacing w:after="0"/>
              <w:rPr>
                <w:b/>
                <w:sz w:val="16"/>
                <w:szCs w:val="16"/>
                <w:lang w:val="pt-BR"/>
              </w:rPr>
            </w:pPr>
            <w:r w:rsidRPr="00640BE4">
              <w:rPr>
                <w:b/>
                <w:sz w:val="16"/>
                <w:szCs w:val="16"/>
                <w:lang w:val="pt-BR"/>
              </w:rPr>
              <w:t>(Contri</w:t>
            </w:r>
          </w:p>
          <w:p w14:paraId="0B979F6A" w14:textId="12CA90BA" w:rsidR="00640BE4" w:rsidRPr="00640BE4" w:rsidRDefault="00640BE4" w:rsidP="00640BE4">
            <w:pPr>
              <w:spacing w:after="0"/>
              <w:rPr>
                <w:b/>
                <w:sz w:val="16"/>
                <w:szCs w:val="16"/>
                <w:lang w:val="pt-BR"/>
              </w:rPr>
            </w:pPr>
            <w:r w:rsidRPr="00640BE4">
              <w:rPr>
                <w:b/>
                <w:sz w:val="16"/>
                <w:szCs w:val="16"/>
                <w:lang w:val="pt-BR"/>
              </w:rPr>
              <w:t>Bution)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9BD1E" w14:textId="42D54A7E" w:rsidR="00640BE4" w:rsidRPr="00640BE4" w:rsidRDefault="00640BE4" w:rsidP="00640BE4">
            <w:pPr>
              <w:spacing w:after="0"/>
              <w:ind w:left="12"/>
              <w:rPr>
                <w:b/>
                <w:sz w:val="16"/>
                <w:szCs w:val="16"/>
              </w:rPr>
            </w:pPr>
            <w:r w:rsidRPr="00640BE4">
              <w:rPr>
                <w:b/>
                <w:sz w:val="16"/>
                <w:szCs w:val="16"/>
              </w:rPr>
              <w:t>TELEPHONE</w:t>
            </w:r>
          </w:p>
        </w:tc>
      </w:tr>
      <w:tr w:rsidR="00640BE4" w:rsidRPr="00C81653" w14:paraId="3E20551B" w14:textId="22CD0A93" w:rsidTr="00640BE4">
        <w:trPr>
          <w:trHeight w:val="365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05DFC" w14:textId="77777777" w:rsidR="00640BE4" w:rsidRPr="00C81653" w:rsidRDefault="00640BE4" w:rsidP="00640BE4">
            <w:pPr>
              <w:spacing w:after="0"/>
              <w:rPr>
                <w:b/>
                <w:bCs/>
                <w:sz w:val="20"/>
                <w:szCs w:val="20"/>
              </w:rPr>
            </w:pPr>
            <w:r w:rsidRPr="00C81653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2748C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BDCB4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DFD33" w14:textId="00A3D194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734F1" w14:textId="77777777" w:rsidR="00640BE4" w:rsidRPr="00C81653" w:rsidRDefault="00640BE4" w:rsidP="00640BE4">
            <w:pPr>
              <w:spacing w:after="0"/>
              <w:rPr>
                <w:bCs/>
                <w:sz w:val="12"/>
                <w:szCs w:val="12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6C9DC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E82E1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5C5AD" w14:textId="4684EBFF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ABB44" w14:textId="6B6623BC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67A1E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A672E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1842F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ED7FA" w14:textId="06340070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</w:tr>
      <w:tr w:rsidR="00640BE4" w:rsidRPr="00C81653" w14:paraId="1ACBE0A4" w14:textId="67CB1BA4" w:rsidTr="00640BE4">
        <w:trPr>
          <w:trHeight w:val="259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DCAFE" w14:textId="77777777" w:rsidR="00640BE4" w:rsidRPr="00C81653" w:rsidRDefault="00640BE4" w:rsidP="00640BE4">
            <w:pPr>
              <w:spacing w:after="0"/>
              <w:rPr>
                <w:b/>
                <w:bCs/>
                <w:sz w:val="20"/>
                <w:szCs w:val="20"/>
              </w:rPr>
            </w:pPr>
            <w:r w:rsidRPr="00C81653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1587B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241A8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C10DF" w14:textId="75771D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FF89A" w14:textId="77777777" w:rsidR="00640BE4" w:rsidRPr="00C81653" w:rsidRDefault="00640BE4" w:rsidP="00640BE4">
            <w:pPr>
              <w:spacing w:after="0"/>
              <w:rPr>
                <w:bCs/>
                <w:sz w:val="12"/>
                <w:szCs w:val="12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111A0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82E7B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63FAB" w14:textId="72A04A88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DED41" w14:textId="27D1C52E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2E41D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28EEC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D99A0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3D76B" w14:textId="405898E0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</w:tr>
      <w:tr w:rsidR="00640BE4" w:rsidRPr="00C81653" w14:paraId="37E09A54" w14:textId="381397D9" w:rsidTr="00640BE4">
        <w:trPr>
          <w:trHeight w:val="252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5B2F8" w14:textId="77777777" w:rsidR="00640BE4" w:rsidRPr="00C81653" w:rsidRDefault="00640BE4" w:rsidP="00640BE4">
            <w:pPr>
              <w:spacing w:after="0"/>
              <w:rPr>
                <w:b/>
                <w:bCs/>
                <w:sz w:val="20"/>
                <w:szCs w:val="20"/>
              </w:rPr>
            </w:pPr>
            <w:r w:rsidRPr="00C81653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FA132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04666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7D17B" w14:textId="4A8A670D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C3F1D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E16CC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B210C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6DAA4" w14:textId="08F6F9D5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D7317" w14:textId="4CF18C79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1F052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CF87E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613D5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5112C" w14:textId="25D794D9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</w:tr>
      <w:tr w:rsidR="00640BE4" w:rsidRPr="00C81653" w14:paraId="2A322388" w14:textId="7157070E" w:rsidTr="00640BE4">
        <w:trPr>
          <w:trHeight w:val="385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D5E16" w14:textId="77777777" w:rsidR="00640BE4" w:rsidRPr="00C81653" w:rsidRDefault="00640BE4" w:rsidP="00640BE4">
            <w:pPr>
              <w:spacing w:after="0"/>
              <w:rPr>
                <w:b/>
                <w:bCs/>
                <w:sz w:val="20"/>
                <w:szCs w:val="20"/>
              </w:rPr>
            </w:pPr>
            <w:r w:rsidRPr="00C81653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F361A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9EAFF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B618D" w14:textId="627A13E4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A63D3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44409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981FD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B804B" w14:textId="31650F52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2D174" w14:textId="7E846109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64CD1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86D6A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205E3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A3438" w14:textId="62299C6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</w:tr>
      <w:tr w:rsidR="00640BE4" w:rsidRPr="00C81653" w14:paraId="7FDBD9E6" w14:textId="7FC4C191" w:rsidTr="00640BE4">
        <w:trPr>
          <w:trHeight w:val="235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9F46B" w14:textId="77777777" w:rsidR="00640BE4" w:rsidRPr="00C81653" w:rsidRDefault="00640BE4" w:rsidP="00640BE4">
            <w:pPr>
              <w:spacing w:after="0"/>
              <w:rPr>
                <w:b/>
                <w:bCs/>
                <w:sz w:val="20"/>
                <w:szCs w:val="20"/>
              </w:rPr>
            </w:pPr>
            <w:r w:rsidRPr="00C81653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288CF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9982F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7422A" w14:textId="182CE7E9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244B5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D2E9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850AB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959FC" w14:textId="150D2745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1F18F" w14:textId="1A94BFA8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D0AD9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50D80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09EC1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CEEA4" w14:textId="14F23DFC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</w:tr>
      <w:tr w:rsidR="00640BE4" w:rsidRPr="00C81653" w14:paraId="4CB522C0" w14:textId="3E058665" w:rsidTr="00640BE4">
        <w:trPr>
          <w:trHeight w:val="265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341F8" w14:textId="77777777" w:rsidR="00640BE4" w:rsidRPr="00C81653" w:rsidRDefault="00640BE4" w:rsidP="00640BE4">
            <w:pPr>
              <w:spacing w:after="0"/>
              <w:rPr>
                <w:b/>
                <w:bCs/>
                <w:sz w:val="20"/>
                <w:szCs w:val="20"/>
              </w:rPr>
            </w:pPr>
            <w:r w:rsidRPr="00C81653"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692D9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13B2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C5ACE" w14:textId="4696E536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49815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B323A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59D61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C39D1" w14:textId="78DCBE83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29152" w14:textId="25EF6E6E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14242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5ED70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FBC08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DBDC0" w14:textId="6E13D643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</w:tr>
      <w:tr w:rsidR="00640BE4" w:rsidRPr="00C81653" w14:paraId="1E2B5ADB" w14:textId="4DD39053" w:rsidTr="00640BE4">
        <w:trPr>
          <w:trHeight w:val="276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2FBD6" w14:textId="77777777" w:rsidR="00640BE4" w:rsidRPr="00C81653" w:rsidRDefault="00640BE4" w:rsidP="00640BE4">
            <w:pPr>
              <w:spacing w:after="0"/>
              <w:rPr>
                <w:b/>
                <w:bCs/>
                <w:sz w:val="20"/>
                <w:szCs w:val="20"/>
              </w:rPr>
            </w:pPr>
            <w:r w:rsidRPr="00C81653"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423A5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90A28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86827" w14:textId="26EA973F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079B6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9F0EA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9B0B0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1E7DC" w14:textId="51470FE5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C2AE2" w14:textId="4397D923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A0310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C65CF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4B7A7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5ECD5" w14:textId="23FC340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</w:tr>
      <w:tr w:rsidR="00640BE4" w:rsidRPr="00C81653" w14:paraId="0C1B9494" w14:textId="37199F5B" w:rsidTr="00640BE4">
        <w:trPr>
          <w:trHeight w:val="269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9553D" w14:textId="77777777" w:rsidR="00640BE4" w:rsidRPr="00C81653" w:rsidRDefault="00640BE4" w:rsidP="00640BE4">
            <w:pPr>
              <w:spacing w:after="0"/>
              <w:rPr>
                <w:b/>
                <w:bCs/>
                <w:sz w:val="20"/>
                <w:szCs w:val="20"/>
              </w:rPr>
            </w:pPr>
            <w:r w:rsidRPr="00C81653"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7A8D4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C17F7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4922C" w14:textId="205C9E92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8A34B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D434B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BCCDB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025E5" w14:textId="260FE7C9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B864A" w14:textId="4B938F60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64DBB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448E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A26AB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B8A0A" w14:textId="79C0C533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</w:tr>
      <w:tr w:rsidR="00640BE4" w:rsidRPr="00C81653" w14:paraId="37C4112A" w14:textId="03C3B92C" w:rsidTr="00640BE4">
        <w:trPr>
          <w:trHeight w:val="389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F974F" w14:textId="77777777" w:rsidR="00640BE4" w:rsidRPr="00C81653" w:rsidRDefault="00640BE4" w:rsidP="00640BE4">
            <w:pPr>
              <w:spacing w:after="0"/>
              <w:rPr>
                <w:b/>
                <w:bCs/>
                <w:sz w:val="20"/>
                <w:szCs w:val="20"/>
              </w:rPr>
            </w:pPr>
            <w:r w:rsidRPr="00C81653"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C653F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DCCF5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520E4" w14:textId="72A8BBE9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BA02C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C8D8E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E6310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F2DC4" w14:textId="45389950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F44B2" w14:textId="1C6E3475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0C45E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83E77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C486B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3EC7" w14:textId="1D93B5A5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</w:tr>
      <w:tr w:rsidR="00640BE4" w:rsidRPr="00C81653" w14:paraId="78846E99" w14:textId="25AFB616" w:rsidTr="00640BE4">
        <w:trPr>
          <w:trHeight w:val="395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34CEC" w14:textId="77777777" w:rsidR="00640BE4" w:rsidRPr="00C81653" w:rsidRDefault="00640BE4" w:rsidP="00640BE4">
            <w:pPr>
              <w:spacing w:after="0"/>
              <w:rPr>
                <w:b/>
                <w:bCs/>
                <w:sz w:val="20"/>
                <w:szCs w:val="20"/>
              </w:rPr>
            </w:pPr>
            <w:r w:rsidRPr="00C81653"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B03AE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C7476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8ED1E" w14:textId="410FC6DA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D9FF8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ECFED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272CD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1635F" w14:textId="2675FFC8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B80FB" w14:textId="61368461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43306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88226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F3948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FD468" w14:textId="2F17B609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</w:tr>
      <w:tr w:rsidR="00640BE4" w:rsidRPr="00C81653" w14:paraId="08F13F20" w14:textId="61B40665" w:rsidTr="00640BE4">
        <w:trPr>
          <w:trHeight w:val="245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3D51A" w14:textId="77777777" w:rsidR="00640BE4" w:rsidRPr="00C81653" w:rsidRDefault="00640BE4" w:rsidP="00640BE4">
            <w:pPr>
              <w:spacing w:after="0"/>
              <w:rPr>
                <w:b/>
                <w:bCs/>
                <w:sz w:val="20"/>
                <w:szCs w:val="20"/>
              </w:rPr>
            </w:pPr>
            <w:r w:rsidRPr="00C81653">
              <w:rPr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3011D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18F8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E97FF" w14:textId="6FFE96CD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9B8AD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E90AD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1B098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456F" w14:textId="7077AC16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10FCC" w14:textId="20E3E288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E0DD2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8230C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0AB28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7BB83" w14:textId="019E02DE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</w:tr>
      <w:tr w:rsidR="00640BE4" w:rsidRPr="00C81653" w14:paraId="102AAC76" w14:textId="78864575" w:rsidTr="00640BE4">
        <w:trPr>
          <w:trHeight w:val="245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F5A63" w14:textId="77777777" w:rsidR="00640BE4" w:rsidRPr="00C040F5" w:rsidRDefault="00640BE4" w:rsidP="00640BE4">
            <w:pPr>
              <w:spacing w:after="0"/>
              <w:rPr>
                <w:b/>
                <w:bCs/>
                <w:sz w:val="20"/>
                <w:szCs w:val="20"/>
              </w:rPr>
            </w:pPr>
            <w:r w:rsidRPr="00C040F5">
              <w:rPr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B3E70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7D8D2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72A8E" w14:textId="3227B642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83138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534EB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340BB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815CD" w14:textId="31A9C47A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BF3B6" w14:textId="61452ACE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D81B1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6DD94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3EAC9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16CDF" w14:textId="57EC6DFA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</w:tr>
      <w:tr w:rsidR="00640BE4" w:rsidRPr="00C81653" w14:paraId="35358EBF" w14:textId="2F74F461" w:rsidTr="00640BE4">
        <w:trPr>
          <w:trHeight w:val="245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6F1AC" w14:textId="77777777" w:rsidR="00640BE4" w:rsidRPr="00C040F5" w:rsidRDefault="00640BE4" w:rsidP="00640BE4">
            <w:pPr>
              <w:spacing w:after="0"/>
              <w:rPr>
                <w:b/>
                <w:bCs/>
                <w:sz w:val="20"/>
                <w:szCs w:val="20"/>
              </w:rPr>
            </w:pPr>
            <w:r w:rsidRPr="00C040F5">
              <w:rPr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24647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7AFA1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ECFC2" w14:textId="1808497B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527A1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E553F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2FF87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58E01" w14:textId="7E28F604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91699" w14:textId="04FFD972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11682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0724B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8A11E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B4B6" w14:textId="2B526C11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</w:tr>
      <w:tr w:rsidR="00640BE4" w:rsidRPr="00C81653" w14:paraId="4B77BC65" w14:textId="7713D109" w:rsidTr="00640BE4">
        <w:trPr>
          <w:trHeight w:val="245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20D0D" w14:textId="77777777" w:rsidR="00640BE4" w:rsidRPr="00C040F5" w:rsidRDefault="00640BE4" w:rsidP="00640BE4">
            <w:pPr>
              <w:spacing w:after="0"/>
              <w:rPr>
                <w:b/>
                <w:bCs/>
                <w:sz w:val="20"/>
                <w:szCs w:val="20"/>
              </w:rPr>
            </w:pPr>
            <w:r w:rsidRPr="00C040F5">
              <w:rPr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B997E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1DF3A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C5495" w14:textId="64497CB4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C1DA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AAD5A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59351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4497D" w14:textId="7856F1C2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91169" w14:textId="032D92C5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E3D32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FF63B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898BB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DE06F" w14:textId="3B6918C9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</w:tr>
      <w:tr w:rsidR="00640BE4" w:rsidRPr="00C81653" w14:paraId="503960D6" w14:textId="4594DF01" w:rsidTr="00640BE4">
        <w:trPr>
          <w:trHeight w:val="245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33FC3" w14:textId="77777777" w:rsidR="00640BE4" w:rsidRPr="00C040F5" w:rsidRDefault="00640BE4" w:rsidP="00640BE4">
            <w:pPr>
              <w:spacing w:after="0"/>
              <w:rPr>
                <w:b/>
                <w:bCs/>
                <w:sz w:val="20"/>
                <w:szCs w:val="20"/>
              </w:rPr>
            </w:pPr>
            <w:r w:rsidRPr="00C040F5">
              <w:rPr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20A37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7380F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E8272" w14:textId="648A73BE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F3E89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ECFA2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C04AD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74CD8" w14:textId="4E6FAC91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046BA" w14:textId="54979EE3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3393E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CF926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BB5CD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63558" w14:textId="58BDB7A9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</w:tr>
      <w:tr w:rsidR="00640BE4" w:rsidRPr="00C81653" w14:paraId="002E77FD" w14:textId="712A1749" w:rsidTr="00640BE4">
        <w:trPr>
          <w:trHeight w:val="245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4D2ED" w14:textId="77777777" w:rsidR="00640BE4" w:rsidRPr="00C040F5" w:rsidRDefault="00640BE4" w:rsidP="00640BE4">
            <w:pPr>
              <w:spacing w:after="0"/>
              <w:rPr>
                <w:b/>
                <w:bCs/>
                <w:sz w:val="20"/>
                <w:szCs w:val="20"/>
              </w:rPr>
            </w:pPr>
            <w:r w:rsidRPr="00C040F5">
              <w:rPr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C9821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DB78B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4EF26" w14:textId="49839D13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75161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9E881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A61C1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7DB0A" w14:textId="352D9CF0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976DB" w14:textId="17FBA579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62DFA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58C02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AC224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168CD" w14:textId="7A82CD4B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</w:tr>
      <w:tr w:rsidR="00640BE4" w:rsidRPr="00C81653" w14:paraId="2CF5BB39" w14:textId="7D96EDDD" w:rsidTr="00640BE4">
        <w:trPr>
          <w:trHeight w:val="245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DE487" w14:textId="77777777" w:rsidR="00640BE4" w:rsidRPr="00C040F5" w:rsidRDefault="00640BE4" w:rsidP="00640BE4">
            <w:pPr>
              <w:spacing w:after="0"/>
              <w:rPr>
                <w:b/>
                <w:bCs/>
                <w:sz w:val="20"/>
                <w:szCs w:val="20"/>
              </w:rPr>
            </w:pPr>
            <w:r w:rsidRPr="00C040F5">
              <w:rPr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4CAB0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2624D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09A43" w14:textId="0F00B52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ABD9B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89ECD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7B7F9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6775C" w14:textId="1870B5B6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100DB" w14:textId="0CC50391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8B225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E1B7E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0C200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A97FE" w14:textId="46E6A47A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</w:tr>
      <w:tr w:rsidR="00640BE4" w:rsidRPr="00C81653" w14:paraId="0D1D9639" w14:textId="7B4FB9B1" w:rsidTr="00640BE4">
        <w:trPr>
          <w:trHeight w:val="245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C4C47" w14:textId="77777777" w:rsidR="00640BE4" w:rsidRPr="00C040F5" w:rsidRDefault="00640BE4" w:rsidP="00640BE4">
            <w:pPr>
              <w:spacing w:after="0"/>
              <w:rPr>
                <w:b/>
                <w:bCs/>
                <w:sz w:val="20"/>
                <w:szCs w:val="20"/>
              </w:rPr>
            </w:pPr>
            <w:r w:rsidRPr="00C040F5">
              <w:rPr>
                <w:b/>
                <w:bCs/>
                <w:sz w:val="20"/>
                <w:szCs w:val="20"/>
              </w:rPr>
              <w:lastRenderedPageBreak/>
              <w:t>18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72013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998B8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66266" w14:textId="502880FF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9D9AB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3D33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F0FC5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85E90" w14:textId="7D07E592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8C3B0" w14:textId="08604B60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56047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4EED9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8E982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82202" w14:textId="7D449A85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</w:tr>
      <w:tr w:rsidR="00640BE4" w:rsidRPr="00C81653" w14:paraId="545B6330" w14:textId="007F90AE" w:rsidTr="00640BE4">
        <w:trPr>
          <w:trHeight w:val="245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8C6F9" w14:textId="77777777" w:rsidR="00640BE4" w:rsidRPr="00C040F5" w:rsidRDefault="00640BE4" w:rsidP="00640BE4">
            <w:pPr>
              <w:spacing w:after="0"/>
              <w:rPr>
                <w:b/>
                <w:bCs/>
                <w:sz w:val="20"/>
                <w:szCs w:val="20"/>
              </w:rPr>
            </w:pPr>
            <w:r w:rsidRPr="00C040F5">
              <w:rPr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61620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AFAF4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B9109" w14:textId="0E51D52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7BDB8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5FF35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086DB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44C3C" w14:textId="0182512B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C530B" w14:textId="3907A86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22172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18445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17265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AAF14" w14:textId="67365AAC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</w:tr>
      <w:tr w:rsidR="00640BE4" w:rsidRPr="00C81653" w14:paraId="2C958ED5" w14:textId="3FD50E71" w:rsidTr="00640BE4">
        <w:trPr>
          <w:trHeight w:val="245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908DF" w14:textId="77777777" w:rsidR="00640BE4" w:rsidRPr="00C040F5" w:rsidRDefault="00640BE4" w:rsidP="00640BE4">
            <w:pPr>
              <w:spacing w:after="0"/>
              <w:rPr>
                <w:b/>
                <w:bCs/>
                <w:sz w:val="20"/>
                <w:szCs w:val="20"/>
              </w:rPr>
            </w:pPr>
            <w:r w:rsidRPr="00C040F5">
              <w:rPr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62415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A88F9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32800" w14:textId="335F6961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250E8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6A401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D377A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DEE1E" w14:textId="461E743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E9E65" w14:textId="525D74FD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383F9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02AAB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F1057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F4EF9" w14:textId="27EAA455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</w:tr>
      <w:tr w:rsidR="00640BE4" w:rsidRPr="00C81653" w14:paraId="2F94CC1E" w14:textId="1AF82BC3" w:rsidTr="00640BE4">
        <w:trPr>
          <w:trHeight w:val="245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55C45" w14:textId="77777777" w:rsidR="00640BE4" w:rsidRPr="00C040F5" w:rsidRDefault="00640BE4" w:rsidP="00640BE4">
            <w:pPr>
              <w:spacing w:after="0"/>
              <w:rPr>
                <w:b/>
                <w:bCs/>
                <w:sz w:val="20"/>
                <w:szCs w:val="20"/>
              </w:rPr>
            </w:pPr>
            <w:r w:rsidRPr="00C040F5">
              <w:rPr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18334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A8DD5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34E50" w14:textId="75DC22A8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03226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0A289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EB618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CDA9F" w14:textId="6FEEF6CB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84D98" w14:textId="3BEE7720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EB5DA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B4190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C3761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5824E" w14:textId="08F52C96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</w:tr>
      <w:tr w:rsidR="00640BE4" w:rsidRPr="00C81653" w14:paraId="6C435D91" w14:textId="638D0425" w:rsidTr="00640BE4">
        <w:trPr>
          <w:trHeight w:val="245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7764F" w14:textId="77777777" w:rsidR="00640BE4" w:rsidRPr="00C040F5" w:rsidRDefault="00640BE4" w:rsidP="00640BE4">
            <w:pPr>
              <w:spacing w:after="0"/>
              <w:rPr>
                <w:b/>
                <w:bCs/>
                <w:sz w:val="20"/>
                <w:szCs w:val="20"/>
              </w:rPr>
            </w:pPr>
            <w:r w:rsidRPr="00C040F5">
              <w:rPr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2A59D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DE708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86E0D" w14:textId="3F894878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29F7E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D9C82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4A23C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D7789" w14:textId="572137C0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A0B1B" w14:textId="76126805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2D903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35FFA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90FFC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8E985" w14:textId="5DA6FD1C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</w:tr>
      <w:tr w:rsidR="00640BE4" w:rsidRPr="00C81653" w14:paraId="268937D9" w14:textId="449A1DC7" w:rsidTr="00640BE4">
        <w:trPr>
          <w:trHeight w:val="245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9841A" w14:textId="77777777" w:rsidR="00640BE4" w:rsidRPr="00C040F5" w:rsidRDefault="00640BE4" w:rsidP="00640BE4">
            <w:pPr>
              <w:spacing w:after="0"/>
              <w:rPr>
                <w:b/>
                <w:bCs/>
                <w:sz w:val="20"/>
                <w:szCs w:val="20"/>
              </w:rPr>
            </w:pPr>
            <w:r w:rsidRPr="00C040F5">
              <w:rPr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DC02C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DEF3E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23306" w14:textId="0EC22A50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C3B42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A10CC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45AF3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B420A" w14:textId="51F860BF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30FF8" w14:textId="1AF38D2A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35F50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F286B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91FCA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856DE" w14:textId="17C29D4C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</w:tr>
      <w:tr w:rsidR="00640BE4" w:rsidRPr="00C81653" w14:paraId="517973E6" w14:textId="4835E803" w:rsidTr="00640BE4">
        <w:trPr>
          <w:trHeight w:val="245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05852" w14:textId="77777777" w:rsidR="00640BE4" w:rsidRPr="00C040F5" w:rsidRDefault="00640BE4" w:rsidP="00640BE4">
            <w:pPr>
              <w:spacing w:after="0"/>
              <w:rPr>
                <w:b/>
                <w:bCs/>
                <w:sz w:val="20"/>
                <w:szCs w:val="20"/>
              </w:rPr>
            </w:pPr>
            <w:r w:rsidRPr="00C040F5">
              <w:rPr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92F7C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25A00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F7EE4" w14:textId="09B3B0CD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3B850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2937B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CEE66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B67CE" w14:textId="265E22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94ED" w14:textId="2667E726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1E62B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FFCC5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B9CC2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E0743" w14:textId="02C05A0F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</w:tr>
      <w:tr w:rsidR="00640BE4" w:rsidRPr="00C81653" w14:paraId="3C40B8EB" w14:textId="1F9FBADA" w:rsidTr="00640BE4">
        <w:trPr>
          <w:trHeight w:val="245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0213C" w14:textId="77777777" w:rsidR="00640BE4" w:rsidRPr="00C040F5" w:rsidRDefault="00640BE4" w:rsidP="00640BE4">
            <w:pPr>
              <w:spacing w:after="0"/>
              <w:rPr>
                <w:b/>
                <w:bCs/>
                <w:sz w:val="20"/>
                <w:szCs w:val="20"/>
              </w:rPr>
            </w:pPr>
            <w:r w:rsidRPr="00C040F5">
              <w:rPr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7DD1A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AA3CB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A1445" w14:textId="3FAE5549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89592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F0192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2D8A0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E152B" w14:textId="1912A439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BF782" w14:textId="6F940FC6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9DA02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566DD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04AE0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31C47" w14:textId="2AB0790A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</w:tr>
      <w:tr w:rsidR="00640BE4" w:rsidRPr="00C81653" w14:paraId="382C168F" w14:textId="4DFA2953" w:rsidTr="00640BE4">
        <w:trPr>
          <w:trHeight w:val="245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2E338" w14:textId="77777777" w:rsidR="00640BE4" w:rsidRPr="00C040F5" w:rsidRDefault="00640BE4" w:rsidP="00640BE4">
            <w:pPr>
              <w:spacing w:after="0"/>
              <w:rPr>
                <w:b/>
                <w:bCs/>
                <w:sz w:val="20"/>
                <w:szCs w:val="20"/>
              </w:rPr>
            </w:pPr>
            <w:r w:rsidRPr="00C040F5">
              <w:rPr>
                <w:b/>
                <w:bCs/>
                <w:sz w:val="20"/>
                <w:szCs w:val="20"/>
              </w:rPr>
              <w:t>26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398A2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12F37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36F04" w14:textId="7BFB3585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6E982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90036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26D89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8E2BC" w14:textId="7DF62BFC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9E53F" w14:textId="7B4E63D5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8E43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1119F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D8805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C5C42" w14:textId="42B5FAA6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</w:tr>
      <w:tr w:rsidR="00640BE4" w:rsidRPr="00C81653" w14:paraId="687FB6D2" w14:textId="6BF3FA41" w:rsidTr="00640BE4">
        <w:trPr>
          <w:trHeight w:val="245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A49D6" w14:textId="77777777" w:rsidR="00640BE4" w:rsidRPr="00C040F5" w:rsidRDefault="00640BE4" w:rsidP="00640BE4">
            <w:pPr>
              <w:spacing w:after="0"/>
              <w:rPr>
                <w:b/>
                <w:bCs/>
                <w:sz w:val="20"/>
                <w:szCs w:val="20"/>
              </w:rPr>
            </w:pPr>
            <w:r w:rsidRPr="00C040F5">
              <w:rPr>
                <w:b/>
                <w:bCs/>
                <w:sz w:val="20"/>
                <w:szCs w:val="20"/>
              </w:rPr>
              <w:t>27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F6113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F6DAF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BD092" w14:textId="0E99D5E5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D537E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8FC8A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46C1B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AD8A1" w14:textId="161D0639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D05F6" w14:textId="7F92FC02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234C1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C58B8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A40E1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A8151" w14:textId="48DDE941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</w:tr>
      <w:tr w:rsidR="00640BE4" w:rsidRPr="00C81653" w14:paraId="0EE23CB6" w14:textId="3AD91FC4" w:rsidTr="00640BE4">
        <w:trPr>
          <w:trHeight w:val="245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5918D" w14:textId="77777777" w:rsidR="00640BE4" w:rsidRPr="00C040F5" w:rsidRDefault="00640BE4" w:rsidP="00640BE4">
            <w:pPr>
              <w:spacing w:after="0"/>
              <w:rPr>
                <w:b/>
                <w:bCs/>
                <w:sz w:val="20"/>
                <w:szCs w:val="20"/>
              </w:rPr>
            </w:pPr>
            <w:r w:rsidRPr="00C040F5">
              <w:rPr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D79FB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09035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D6F05" w14:textId="55123679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8EEAD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95736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6243F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B7764" w14:textId="269EE00D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38FE7" w14:textId="6D2CD9C6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9835C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F9BF3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89D2B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4703A" w14:textId="1E43386E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</w:tr>
      <w:tr w:rsidR="00640BE4" w:rsidRPr="00C81653" w14:paraId="26BCF41C" w14:textId="48ED1E1E" w:rsidTr="00640BE4">
        <w:trPr>
          <w:trHeight w:val="245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FCB37" w14:textId="77777777" w:rsidR="00640BE4" w:rsidRPr="00C040F5" w:rsidRDefault="00640BE4" w:rsidP="00640BE4">
            <w:pPr>
              <w:spacing w:after="0"/>
              <w:rPr>
                <w:b/>
                <w:bCs/>
                <w:sz w:val="20"/>
                <w:szCs w:val="20"/>
              </w:rPr>
            </w:pPr>
            <w:r w:rsidRPr="00C040F5">
              <w:rPr>
                <w:b/>
                <w:bCs/>
                <w:sz w:val="20"/>
                <w:szCs w:val="20"/>
              </w:rPr>
              <w:t>29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3C030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48FB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EF05" w14:textId="6E33B965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E56C7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3E077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64AC1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07640" w14:textId="3173112A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71CB5" w14:textId="1EA5CAC4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D47AD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D5527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72104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51FAD" w14:textId="0647B493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</w:tr>
      <w:tr w:rsidR="00640BE4" w:rsidRPr="00C81653" w14:paraId="10C7D657" w14:textId="252921F2" w:rsidTr="00640BE4">
        <w:trPr>
          <w:trHeight w:val="245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D9BDB" w14:textId="77777777" w:rsidR="00640BE4" w:rsidRPr="00C040F5" w:rsidRDefault="00640BE4" w:rsidP="00640BE4">
            <w:pPr>
              <w:spacing w:after="0"/>
              <w:rPr>
                <w:b/>
                <w:bCs/>
                <w:sz w:val="20"/>
                <w:szCs w:val="20"/>
              </w:rPr>
            </w:pPr>
            <w:r w:rsidRPr="00C040F5">
              <w:rPr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0F78C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6825D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5B1A4" w14:textId="1E194EF3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CBD1D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FE7E3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A6E11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4A110" w14:textId="0390CD8E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FCDF3" w14:textId="2425907C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8569D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070F4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B797C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CBEFD" w14:textId="038A1886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</w:tr>
      <w:tr w:rsidR="00640BE4" w:rsidRPr="00C81653" w14:paraId="6A5435FD" w14:textId="77777777" w:rsidTr="00640BE4">
        <w:trPr>
          <w:trHeight w:val="245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CCDA1" w14:textId="7B25C4A2" w:rsidR="00640BE4" w:rsidRPr="00C040F5" w:rsidRDefault="00640BE4" w:rsidP="00640BE4">
            <w:pPr>
              <w:spacing w:after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31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962D8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0F33F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1CBA5" w14:textId="0504843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E1DE2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D2FA2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698DE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92D19" w14:textId="21195174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3EA5A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26977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4F44B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B0189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C909A" w14:textId="6EF43E68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</w:tr>
      <w:tr w:rsidR="00640BE4" w:rsidRPr="00C81653" w14:paraId="278F8C94" w14:textId="77777777" w:rsidTr="00640BE4">
        <w:trPr>
          <w:trHeight w:val="245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01368" w14:textId="4DDAC147" w:rsidR="00640BE4" w:rsidRPr="00C040F5" w:rsidRDefault="00640BE4" w:rsidP="00640BE4">
            <w:pPr>
              <w:spacing w:after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54FBA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4EA95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06F55" w14:textId="2DE37890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BE4C5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4520E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74487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C998F" w14:textId="388F178D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BDED0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F9F90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93487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84B89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0D105" w14:textId="19C11326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</w:tr>
      <w:tr w:rsidR="00640BE4" w:rsidRPr="00C81653" w14:paraId="6C83CCFE" w14:textId="77777777" w:rsidTr="00640BE4">
        <w:trPr>
          <w:trHeight w:val="245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57A71" w14:textId="12376AF9" w:rsidR="00640BE4" w:rsidRPr="00C040F5" w:rsidRDefault="00640BE4" w:rsidP="00640BE4">
            <w:pPr>
              <w:spacing w:after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33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74BF8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723E8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A39F0" w14:textId="21CF193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DAC04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CEAA6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51CB6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2A9F0" w14:textId="684FCBAA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E288A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6137F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6AF0C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BE628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65D3D" w14:textId="243579BC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</w:tr>
      <w:tr w:rsidR="00640BE4" w:rsidRPr="00C81653" w14:paraId="245F1D2C" w14:textId="77777777" w:rsidTr="00640BE4">
        <w:trPr>
          <w:trHeight w:val="245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98716" w14:textId="344A423E" w:rsidR="00640BE4" w:rsidRPr="00C040F5" w:rsidRDefault="00640BE4" w:rsidP="00640BE4">
            <w:pPr>
              <w:spacing w:after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34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03879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246C8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35FDC" w14:textId="2465B660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155F6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B8C72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EFB85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7AF3A" w14:textId="671C7E1D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A3EA8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26CCD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4D00A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671CF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DC1C3" w14:textId="1607D36B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</w:tr>
      <w:tr w:rsidR="00640BE4" w:rsidRPr="00C81653" w14:paraId="0B177BE0" w14:textId="77777777" w:rsidTr="00640BE4">
        <w:trPr>
          <w:trHeight w:val="245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1A049" w14:textId="561EDA27" w:rsidR="00640BE4" w:rsidRPr="00C040F5" w:rsidRDefault="00640BE4" w:rsidP="00640BE4">
            <w:pPr>
              <w:spacing w:after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35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CAD1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7413E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7738B" w14:textId="51223B3C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85725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3CA08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FB39F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A84F6" w14:textId="58818A33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B99C0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6200F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8B9F7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2FC64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962FE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</w:tr>
      <w:tr w:rsidR="00640BE4" w:rsidRPr="00C81653" w14:paraId="30DBA0CA" w14:textId="77777777" w:rsidTr="00640BE4">
        <w:trPr>
          <w:trHeight w:val="245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050C3" w14:textId="42FEABEF" w:rsidR="00640BE4" w:rsidRPr="00C040F5" w:rsidRDefault="00640BE4" w:rsidP="00640BE4">
            <w:pPr>
              <w:spacing w:after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36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71A95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CA364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3CCDA" w14:textId="1606530C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69173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6C2D8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83343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D98AF" w14:textId="5901D07D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73E9A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9694B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949CB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0F225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669F5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</w:tr>
      <w:tr w:rsidR="00640BE4" w:rsidRPr="00C81653" w14:paraId="789FCFEE" w14:textId="77777777" w:rsidTr="00640BE4">
        <w:trPr>
          <w:trHeight w:val="245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78D96" w14:textId="660FE9C7" w:rsidR="00640BE4" w:rsidRPr="00C040F5" w:rsidRDefault="00640BE4" w:rsidP="00640BE4">
            <w:pPr>
              <w:spacing w:after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37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F77C1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5ABDE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1ECCC" w14:textId="31FCFC3E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62519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A2BDD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D4C46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199D2" w14:textId="49EB0861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6F3A5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DB910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17686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CD91B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1C642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</w:tr>
      <w:tr w:rsidR="00640BE4" w:rsidRPr="00C81653" w14:paraId="748B557E" w14:textId="77777777" w:rsidTr="00640BE4">
        <w:trPr>
          <w:trHeight w:val="245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5192B" w14:textId="07DC942F" w:rsidR="00640BE4" w:rsidRPr="00C040F5" w:rsidRDefault="00640BE4" w:rsidP="00640BE4">
            <w:pPr>
              <w:spacing w:after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38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33AA0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7D0A6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CC1DA" w14:textId="2180C810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5903E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B53A8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69A93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52DE8" w14:textId="44727F9E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F1C95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87159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1287D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B365A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0E699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</w:tr>
      <w:tr w:rsidR="00640BE4" w:rsidRPr="00C81653" w14:paraId="6EA25B55" w14:textId="77777777" w:rsidTr="00640BE4">
        <w:trPr>
          <w:trHeight w:val="245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35BD0" w14:textId="046BC211" w:rsidR="00640BE4" w:rsidRDefault="00640BE4" w:rsidP="00640BE4">
            <w:pPr>
              <w:spacing w:after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39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623B0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2A7EB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3EAB5" w14:textId="2B77520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FFE71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102FA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F0D64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C0710" w14:textId="5C3C2F4A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7CD46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D5D1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96F2B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A9FF6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763F3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</w:tr>
      <w:tr w:rsidR="00640BE4" w:rsidRPr="00C81653" w14:paraId="39995673" w14:textId="77777777" w:rsidTr="00640BE4">
        <w:trPr>
          <w:trHeight w:val="245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865A1" w14:textId="75E803F8" w:rsidR="00640BE4" w:rsidRDefault="00640BE4" w:rsidP="00640BE4">
            <w:pPr>
              <w:spacing w:after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FA269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86310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67694" w14:textId="733CD01A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FDCD6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7EC1D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96466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9DD5E" w14:textId="705B29A4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E27E8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DB111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EC572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99264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1AFFD" w14:textId="77777777" w:rsidR="00640BE4" w:rsidRPr="00C81653" w:rsidRDefault="00640BE4" w:rsidP="00640BE4">
            <w:pPr>
              <w:spacing w:after="0"/>
              <w:rPr>
                <w:sz w:val="12"/>
                <w:szCs w:val="12"/>
              </w:rPr>
            </w:pPr>
          </w:p>
        </w:tc>
      </w:tr>
    </w:tbl>
    <w:p w14:paraId="17A241D1" w14:textId="399092F5" w:rsidR="0031017F" w:rsidRDefault="00863CB7" w:rsidP="00311D91">
      <w:pPr>
        <w:spacing w:after="0"/>
        <w:rPr>
          <w:rFonts w:asciiTheme="majorHAnsi" w:eastAsia="Adobe Fangsong Std R" w:hAnsiTheme="majorHAnsi" w:cs="Adobe Arabic"/>
          <w:sz w:val="28"/>
          <w:szCs w:val="24"/>
          <w:lang w:val="pt-BR"/>
        </w:rPr>
      </w:pPr>
      <w:r>
        <w:rPr>
          <w:rFonts w:asciiTheme="majorHAnsi" w:eastAsia="Adobe Fangsong Std R" w:hAnsiTheme="majorHAnsi" w:cs="Adobe Arabic"/>
          <w:sz w:val="28"/>
          <w:szCs w:val="24"/>
          <w:lang w:val="pt-BR"/>
        </w:rPr>
        <w:t>Bikozwe na:................................................... itariki ...../...../......... umukono...............</w:t>
      </w:r>
    </w:p>
    <w:p w14:paraId="33038BD7" w14:textId="65C97E24" w:rsidR="00863CB7" w:rsidRPr="00800876" w:rsidRDefault="00863CB7" w:rsidP="00311D91">
      <w:pPr>
        <w:spacing w:after="0"/>
        <w:rPr>
          <w:rFonts w:asciiTheme="majorHAnsi" w:eastAsia="Adobe Fangsong Std R" w:hAnsiTheme="majorHAnsi" w:cs="Adobe Arabic"/>
          <w:sz w:val="28"/>
          <w:szCs w:val="24"/>
          <w:lang w:val="pt-BR"/>
        </w:rPr>
      </w:pPr>
      <w:r>
        <w:rPr>
          <w:rFonts w:asciiTheme="majorHAnsi" w:eastAsia="Adobe Fangsong Std R" w:hAnsiTheme="majorHAnsi" w:cs="Adobe Arabic"/>
          <w:sz w:val="28"/>
          <w:szCs w:val="24"/>
          <w:lang w:val="pt-BR"/>
        </w:rPr>
        <w:t>Byemejwe na:................................................................itariki....../....../......    umukono.......................</w:t>
      </w:r>
    </w:p>
    <w:p w14:paraId="68E67057" w14:textId="77777777" w:rsidR="00FA50AB" w:rsidRPr="00640BE4" w:rsidRDefault="00FA50AB" w:rsidP="00A54807">
      <w:pPr>
        <w:spacing w:after="0"/>
        <w:rPr>
          <w:rFonts w:asciiTheme="majorHAnsi" w:eastAsia="Adobe Fangsong Std R" w:hAnsiTheme="majorHAnsi" w:cs="Adobe Arabic"/>
          <w:sz w:val="36"/>
          <w:szCs w:val="32"/>
          <w:lang w:val="pt-BR"/>
        </w:rPr>
      </w:pPr>
    </w:p>
    <w:p w14:paraId="5C4D861F" w14:textId="77777777" w:rsidR="00FA50AB" w:rsidRPr="00640BE4" w:rsidRDefault="00FA50AB" w:rsidP="00A54807">
      <w:pPr>
        <w:spacing w:after="0"/>
        <w:rPr>
          <w:rFonts w:asciiTheme="majorHAnsi" w:eastAsia="Adobe Fangsong Std R" w:hAnsiTheme="majorHAnsi" w:cs="Adobe Arabic"/>
          <w:sz w:val="36"/>
          <w:szCs w:val="32"/>
          <w:lang w:val="pt-BR"/>
        </w:rPr>
      </w:pPr>
    </w:p>
    <w:p w14:paraId="3CA6DB5A" w14:textId="77777777" w:rsidR="00FA50AB" w:rsidRPr="00640BE4" w:rsidRDefault="00FA50AB" w:rsidP="00A54807">
      <w:pPr>
        <w:spacing w:after="0"/>
        <w:rPr>
          <w:rFonts w:asciiTheme="majorHAnsi" w:eastAsia="Adobe Fangsong Std R" w:hAnsiTheme="majorHAnsi" w:cs="Adobe Arabic"/>
          <w:sz w:val="32"/>
          <w:szCs w:val="30"/>
          <w:lang w:val="pt-BR"/>
        </w:rPr>
      </w:pPr>
    </w:p>
    <w:p w14:paraId="04BD69BA" w14:textId="77777777" w:rsidR="00C228A1" w:rsidRPr="00640BE4" w:rsidRDefault="00C228A1" w:rsidP="00C228A1">
      <w:pPr>
        <w:pStyle w:val="Closing"/>
        <w:spacing w:before="0" w:after="0"/>
        <w:rPr>
          <w:rFonts w:asciiTheme="majorHAnsi" w:hAnsiTheme="majorHAnsi" w:cs="Adobe Arabic"/>
          <w:sz w:val="32"/>
          <w:szCs w:val="30"/>
          <w:lang w:val="pt-BR"/>
        </w:rPr>
      </w:pPr>
    </w:p>
    <w:p w14:paraId="718DC29C" w14:textId="77777777" w:rsidR="00C228A1" w:rsidRPr="00640BE4" w:rsidRDefault="00C228A1" w:rsidP="00C228A1">
      <w:pPr>
        <w:pStyle w:val="Signature"/>
        <w:rPr>
          <w:rFonts w:ascii="Adobe Caslon Pro Bold" w:hAnsi="Adobe Caslon Pro Bold" w:cs="Adobe Arabic"/>
          <w:sz w:val="30"/>
          <w:szCs w:val="30"/>
          <w:lang w:val="pt-BR"/>
        </w:rPr>
      </w:pPr>
    </w:p>
    <w:p w14:paraId="666FC3CB" w14:textId="77777777" w:rsidR="00C228A1" w:rsidRPr="00640BE4" w:rsidRDefault="00C228A1" w:rsidP="00C228A1">
      <w:pPr>
        <w:pStyle w:val="Signature"/>
        <w:rPr>
          <w:rFonts w:ascii="Adobe Caslon Pro Bold" w:hAnsi="Adobe Caslon Pro Bold" w:cs="Adobe Arabic"/>
          <w:sz w:val="30"/>
          <w:szCs w:val="30"/>
          <w:lang w:val="pt-BR"/>
        </w:rPr>
      </w:pPr>
    </w:p>
    <w:p w14:paraId="68B73CF4" w14:textId="77777777" w:rsidR="003B1A8A" w:rsidRPr="00640BE4" w:rsidRDefault="003B1A8A" w:rsidP="00C228A1">
      <w:pPr>
        <w:rPr>
          <w:rFonts w:ascii="Adobe Caslon Pro Bold" w:hAnsi="Adobe Caslon Pro Bold" w:cs="Adobe Arabic"/>
          <w:sz w:val="30"/>
          <w:szCs w:val="30"/>
          <w:lang w:val="pt-BR"/>
        </w:rPr>
      </w:pPr>
    </w:p>
    <w:sectPr w:rsidR="003B1A8A" w:rsidRPr="00640BE4" w:rsidSect="00800876">
      <w:footerReference w:type="default" r:id="rId10"/>
      <w:headerReference w:type="first" r:id="rId11"/>
      <w:pgSz w:w="15840" w:h="12240" w:orient="landscape" w:code="1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DCBB84" w14:textId="77777777" w:rsidR="00EF299F" w:rsidRDefault="00EF299F">
      <w:pPr>
        <w:spacing w:after="0" w:line="240" w:lineRule="auto"/>
      </w:pPr>
      <w:r>
        <w:separator/>
      </w:r>
    </w:p>
  </w:endnote>
  <w:endnote w:type="continuationSeparator" w:id="0">
    <w:p w14:paraId="204096CA" w14:textId="77777777" w:rsidR="00EF299F" w:rsidRDefault="00EF2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obe Caslon Pro">
    <w:altName w:val="Palatino Linotype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Adobe Caslon Pro Bold">
    <w:altName w:val="Palatino Linotype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D4ED5" w14:textId="77777777" w:rsidR="003B1A8A" w:rsidRDefault="00BD2A94">
    <w:pPr>
      <w:pStyle w:val="Footer"/>
    </w:pP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423EFA72" wp14:editId="051AAF9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13" name="Bkgd: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0EF5392" w14:textId="77777777" w:rsidR="003B1A8A" w:rsidRDefault="003B1A8A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423EFA72" id="Bkgd: 1" o:spid="_x0000_s1026" style="position:absolute;margin-left:0;margin-top:0;width:588.75pt;height:763.5pt;z-index:-251653120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" stroked="f" strokeweight="1pt">
              <v:fill r:id="rId1" o:title="" recolor="t" rotate="t" type="tile"/>
              <v:imagedata recolortarget="white [2257]"/>
              <v:textbox inset="2.53903mm,1.2695mm,2.53903mm,1.2695mm">
                <w:txbxContent>
                  <w:p w14:paraId="00EF5392" w14:textId="77777777" w:rsidR="003B1A8A" w:rsidRDefault="003B1A8A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6BCE4ACE" wp14:editId="6418A7B6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15" name="Bkgd: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064B94E" w14:textId="77777777" w:rsidR="003B1A8A" w:rsidRDefault="003B1A8A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6BCE4ACE" id="Bkgd: 2" o:spid="_x0000_s1027" style="position:absolute;margin-left:0;margin-top:0;width:546.85pt;height:711.35pt;z-index:-251652096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" stroked="f" strokeweight="2pt">
              <v:fill opacity="54484f"/>
              <v:textbox inset="2.53903mm,1.2695mm,2.53903mm,1.2695mm">
                <w:txbxContent>
                  <w:p w14:paraId="7064B94E" w14:textId="77777777" w:rsidR="003B1A8A" w:rsidRDefault="003B1A8A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20E6DA18" wp14:editId="5349908D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75755" cy="8686800"/>
              <wp:effectExtent l="0" t="0" r="0" b="0"/>
              <wp:wrapNone/>
              <wp:docPr id="19" name="Bkgd: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75755" cy="8686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0BE270D" w14:textId="77777777" w:rsidR="003B1A8A" w:rsidRDefault="003B1A8A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20E6DA18" id="Bkgd: 3" o:spid="_x0000_s1028" style="position:absolute;margin-left:0;margin-top:0;width:525.65pt;height:684pt;z-index:-251651072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" stroked="f" strokeweight=".5pt">
              <v:stroke linestyle="thinThin"/>
              <v:textbox inset="2.53903mm,1.2695mm,2.53903mm,1.2695mm">
                <w:txbxContent>
                  <w:p w14:paraId="40BE270D" w14:textId="77777777" w:rsidR="003B1A8A" w:rsidRDefault="003B1A8A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83B5627" wp14:editId="2764E35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margin">
                    <wp14:pctPosVOffset>100000</wp14:pctPosVOffset>
                  </wp:positionV>
                </mc:Choice>
                <mc:Fallback>
                  <wp:positionV relativeFrom="page">
                    <wp:posOffset>7086600</wp:posOffset>
                  </wp:positionV>
                </mc:Fallback>
              </mc:AlternateContent>
              <wp:extent cx="6598920" cy="246380"/>
              <wp:effectExtent l="0" t="0" r="0" b="0"/>
              <wp:wrapSquare wrapText="bothSides"/>
              <wp:docPr id="22" name="Dat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9892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2EAC098" w14:textId="77777777" w:rsidR="003B1A8A" w:rsidRDefault="00000000">
                          <w:pPr>
                            <w:spacing w:after="0" w:line="240" w:lineRule="auto"/>
                            <w:jc w:val="center"/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alias w:val="Date"/>
                              <w:tag w:val="Date"/>
                              <w:id w:val="1308669882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BD2A94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[Pick the date]</w:t>
                              </w:r>
                            </w:sdtContent>
                          </w:sdt>
                          <w:r w:rsidR="00BD2A94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Page </w:t>
                          </w:r>
                          <w:r w:rsidR="00BD2A94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begin"/>
                          </w:r>
                          <w:r w:rsidR="00BD2A94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BD2A94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2A94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t>2</w:t>
                          </w:r>
                          <w:r w:rsidR="00BD2A94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103100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3B5627" id="Date" o:spid="_x0000_s1029" style="position:absolute;margin-left:0;margin-top:0;width:519.6pt;height:19.4pt;z-index:251666432;visibility:visible;mso-wrap-style:square;mso-width-percent:1031;mso-height-percent:0;mso-top-percent:1000;mso-wrap-distance-left:9pt;mso-wrap-distance-top:0;mso-wrap-distance-right:9pt;mso-wrap-distance-bottom:0;mso-position-horizontal:center;mso-position-horizontal-relative:margin;mso-position-vertical-relative:margin;mso-width-percent:1031;mso-height-percent:0;mso-top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" filled="f" stroked="f" strokeweight="2pt">
              <v:textbox inset="0,0,0,0">
                <w:txbxContent>
                  <w:p w14:paraId="72EAC098" w14:textId="77777777" w:rsidR="003B1A8A" w:rsidRDefault="00000000">
                    <w:pPr>
                      <w:spacing w:after="0" w:line="240" w:lineRule="auto"/>
                      <w:jc w:val="center"/>
                      <w:rPr>
                        <w:color w:val="A6A6A6" w:themeColor="background1" w:themeShade="A6"/>
                        <w:sz w:val="18"/>
                        <w:szCs w:val="18"/>
                      </w:rPr>
                    </w:pPr>
                    <w:sdt>
                      <w:sdtPr>
                        <w:rPr>
                          <w:b/>
                          <w:bCs/>
                          <w:color w:val="A6A6A6" w:themeColor="background1" w:themeShade="A6"/>
                          <w:sz w:val="18"/>
                          <w:szCs w:val="18"/>
                        </w:rPr>
                        <w:alias w:val="Date"/>
                        <w:tag w:val="Date"/>
                        <w:id w:val="1308669882"/>
                        <w:showingPlcHdr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r w:rsidR="00BD2A94"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>[Pick the date]</w:t>
                        </w:r>
                      </w:sdtContent>
                    </w:sdt>
                    <w:r w:rsidR="00BD2A94">
                      <w:rPr>
                        <w:color w:val="A6A6A6" w:themeColor="background1" w:themeShade="A6"/>
                        <w:sz w:val="18"/>
                        <w:szCs w:val="18"/>
                      </w:rPr>
                      <w:t xml:space="preserve">  Page </w:t>
                    </w:r>
                    <w:r w:rsidR="00BD2A94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begin"/>
                    </w:r>
                    <w:r w:rsidR="00BD2A94">
                      <w:rPr>
                        <w:color w:val="A6A6A6" w:themeColor="background1" w:themeShade="A6"/>
                        <w:sz w:val="18"/>
                        <w:szCs w:val="18"/>
                      </w:rPr>
                      <w:instrText xml:space="preserve"> PAGE   \* MERGEFORMAT </w:instrText>
                    </w:r>
                    <w:r w:rsidR="00BD2A94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separate"/>
                    </w:r>
                    <w:r w:rsidR="00BD2A94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t>2</w:t>
                    </w:r>
                    <w:r w:rsidR="00BD2A94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842674" w14:textId="77777777" w:rsidR="00EF299F" w:rsidRDefault="00EF299F">
      <w:pPr>
        <w:spacing w:after="0" w:line="240" w:lineRule="auto"/>
      </w:pPr>
      <w:r>
        <w:separator/>
      </w:r>
    </w:p>
  </w:footnote>
  <w:footnote w:type="continuationSeparator" w:id="0">
    <w:p w14:paraId="6C85B40F" w14:textId="77777777" w:rsidR="00EF299F" w:rsidRDefault="00EF29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B1795" w14:textId="77777777" w:rsidR="003B1A8A" w:rsidRDefault="00BD2A94">
    <w:pPr>
      <w:pStyle w:val="Header"/>
    </w:pP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4728441" wp14:editId="184890E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7" name="Rounded 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5A102EDE" id="Rounded Rectangle 17" o:spid="_x0000_s1026" style="position:absolute;margin-left:0;margin-top:0;width:588.75pt;height:763.5pt;z-index:-251657216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" stroked="f" strokeweight="1pt">
              <v:fill r:id="rId1" o:title="" recolor="t" rotate="t" type="tile"/>
              <v:imagedata recolortarget="white [2257]"/>
              <v:textbox inset="0,0,0,0"/>
              <w10:wrap anchorx="page" anchory="page"/>
            </v:round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2EC895F" wp14:editId="375EE0F9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9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7D6827D7" id="Rectangle 19" o:spid="_x0000_s1026" style="position:absolute;margin-left:0;margin-top:0;width:546.85pt;height:711.35pt;z-index:-251656192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" stroked="f" strokeweight="2pt">
              <v:fill opacity="54484f"/>
              <v:textbox inset="0,0,0,0"/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DE973AB" wp14:editId="10073E5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727190" cy="8756015"/>
              <wp:effectExtent l="0" t="0" r="0" b="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7190" cy="8756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105100</wp14:pctWidth>
              </wp14:sizeRelH>
              <wp14:sizeRelV relativeFrom="margin">
                <wp14:pctHeight>100800</wp14:pctHeight>
              </wp14:sizeRelV>
            </wp:anchor>
          </w:drawing>
        </mc:Choice>
        <mc:Fallback>
          <w:pict>
            <v:rect w14:anchorId="7FF936EE" id="Rectangle 11" o:spid="_x0000_s1026" style="position:absolute;margin-left:0;margin-top:0;width:529.7pt;height:689.45pt;z-index:-251655168;visibility:visible;mso-wrap-style:square;mso-width-percent:1051;mso-height-percent:1008;mso-wrap-distance-left:9pt;mso-wrap-distance-top:0;mso-wrap-distance-right:9pt;mso-wrap-distance-bottom:0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" stroked="f" strokeweight=".5pt">
              <v:stroke linestyle="thinThin"/>
              <v:textbox inset="2.53903mm,1.2695mm,2.53903mm,1.2695mm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36FDE"/>
    <w:multiLevelType w:val="hybridMultilevel"/>
    <w:tmpl w:val="DEBE9A8E"/>
    <w:lvl w:ilvl="0" w:tplc="C74A08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A47DD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48D6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D405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6690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90A6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304A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9446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426D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F777F"/>
    <w:multiLevelType w:val="hybridMultilevel"/>
    <w:tmpl w:val="14A8B9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435BEB"/>
    <w:multiLevelType w:val="hybridMultilevel"/>
    <w:tmpl w:val="0BECE2BA"/>
    <w:lvl w:ilvl="0" w:tplc="A13E39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4C7AA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1E9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14C5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B836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F444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C27E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68FB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1087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427A33"/>
    <w:multiLevelType w:val="hybridMultilevel"/>
    <w:tmpl w:val="B636A45A"/>
    <w:lvl w:ilvl="0" w:tplc="B470CE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143AC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9057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F677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BE77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08FF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44E3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FE3B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6E37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0671CC"/>
    <w:multiLevelType w:val="hybridMultilevel"/>
    <w:tmpl w:val="C870F434"/>
    <w:lvl w:ilvl="0" w:tplc="149878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AE617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7283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10C0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32D1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00C2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7A37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E6FF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468A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823510">
    <w:abstractNumId w:val="0"/>
  </w:num>
  <w:num w:numId="2" w16cid:durableId="272253189">
    <w:abstractNumId w:val="2"/>
  </w:num>
  <w:num w:numId="3" w16cid:durableId="1913155107">
    <w:abstractNumId w:val="4"/>
  </w:num>
  <w:num w:numId="4" w16cid:durableId="1687559123">
    <w:abstractNumId w:val="5"/>
  </w:num>
  <w:num w:numId="5" w16cid:durableId="2109344137">
    <w:abstractNumId w:val="1"/>
  </w:num>
  <w:num w:numId="6" w16cid:durableId="5443675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8A1"/>
    <w:rsid w:val="00006734"/>
    <w:rsid w:val="00041178"/>
    <w:rsid w:val="00063B45"/>
    <w:rsid w:val="00072269"/>
    <w:rsid w:val="00073E94"/>
    <w:rsid w:val="000C3CA3"/>
    <w:rsid w:val="000C557A"/>
    <w:rsid w:val="000D2951"/>
    <w:rsid w:val="00121510"/>
    <w:rsid w:val="00145939"/>
    <w:rsid w:val="00163FCA"/>
    <w:rsid w:val="001723D4"/>
    <w:rsid w:val="001B6758"/>
    <w:rsid w:val="001F212E"/>
    <w:rsid w:val="00244F17"/>
    <w:rsid w:val="00255703"/>
    <w:rsid w:val="0025772B"/>
    <w:rsid w:val="00267245"/>
    <w:rsid w:val="00270077"/>
    <w:rsid w:val="002B4133"/>
    <w:rsid w:val="002D7C7E"/>
    <w:rsid w:val="002E7770"/>
    <w:rsid w:val="00302B9D"/>
    <w:rsid w:val="0031017F"/>
    <w:rsid w:val="00311D91"/>
    <w:rsid w:val="00314BF8"/>
    <w:rsid w:val="00336C7D"/>
    <w:rsid w:val="003A644D"/>
    <w:rsid w:val="003B1A8A"/>
    <w:rsid w:val="003C357D"/>
    <w:rsid w:val="003D703C"/>
    <w:rsid w:val="00412744"/>
    <w:rsid w:val="0042365F"/>
    <w:rsid w:val="0047457C"/>
    <w:rsid w:val="00492212"/>
    <w:rsid w:val="0049473C"/>
    <w:rsid w:val="004B0682"/>
    <w:rsid w:val="004B535B"/>
    <w:rsid w:val="004C62A7"/>
    <w:rsid w:val="0058012D"/>
    <w:rsid w:val="00601B60"/>
    <w:rsid w:val="006220D4"/>
    <w:rsid w:val="00627269"/>
    <w:rsid w:val="00635FB0"/>
    <w:rsid w:val="00640BE4"/>
    <w:rsid w:val="006C5420"/>
    <w:rsid w:val="006D5E68"/>
    <w:rsid w:val="00760D8E"/>
    <w:rsid w:val="007B32B5"/>
    <w:rsid w:val="007C55ED"/>
    <w:rsid w:val="007E41C4"/>
    <w:rsid w:val="007F0F7C"/>
    <w:rsid w:val="007F6ED1"/>
    <w:rsid w:val="00800876"/>
    <w:rsid w:val="00863CB7"/>
    <w:rsid w:val="00864841"/>
    <w:rsid w:val="008B0A01"/>
    <w:rsid w:val="008B6BE4"/>
    <w:rsid w:val="008B6D37"/>
    <w:rsid w:val="008D0992"/>
    <w:rsid w:val="00933628"/>
    <w:rsid w:val="00937F4B"/>
    <w:rsid w:val="00942FCB"/>
    <w:rsid w:val="00943535"/>
    <w:rsid w:val="00943C08"/>
    <w:rsid w:val="00977158"/>
    <w:rsid w:val="009924D2"/>
    <w:rsid w:val="00995FD2"/>
    <w:rsid w:val="009A7148"/>
    <w:rsid w:val="00A00F7D"/>
    <w:rsid w:val="00A54807"/>
    <w:rsid w:val="00A761C8"/>
    <w:rsid w:val="00A943AE"/>
    <w:rsid w:val="00AB2757"/>
    <w:rsid w:val="00AC31B8"/>
    <w:rsid w:val="00AE6BAA"/>
    <w:rsid w:val="00AE6EF0"/>
    <w:rsid w:val="00B3020A"/>
    <w:rsid w:val="00B30937"/>
    <w:rsid w:val="00B63663"/>
    <w:rsid w:val="00B66660"/>
    <w:rsid w:val="00B71B05"/>
    <w:rsid w:val="00B73909"/>
    <w:rsid w:val="00B8118A"/>
    <w:rsid w:val="00BD2A94"/>
    <w:rsid w:val="00BD2F92"/>
    <w:rsid w:val="00BD5E21"/>
    <w:rsid w:val="00BE1DAE"/>
    <w:rsid w:val="00C00AE0"/>
    <w:rsid w:val="00C228A1"/>
    <w:rsid w:val="00C63DA6"/>
    <w:rsid w:val="00CC5C08"/>
    <w:rsid w:val="00CF4E27"/>
    <w:rsid w:val="00CF74F3"/>
    <w:rsid w:val="00D031B1"/>
    <w:rsid w:val="00D14C8C"/>
    <w:rsid w:val="00D32167"/>
    <w:rsid w:val="00D33CF2"/>
    <w:rsid w:val="00D97B4F"/>
    <w:rsid w:val="00DA69E7"/>
    <w:rsid w:val="00DB2C53"/>
    <w:rsid w:val="00DC4B4C"/>
    <w:rsid w:val="00DD121A"/>
    <w:rsid w:val="00DF1020"/>
    <w:rsid w:val="00E04B74"/>
    <w:rsid w:val="00E215E4"/>
    <w:rsid w:val="00E21E8C"/>
    <w:rsid w:val="00E4104C"/>
    <w:rsid w:val="00E94D4E"/>
    <w:rsid w:val="00EA1BA3"/>
    <w:rsid w:val="00EB2BB8"/>
    <w:rsid w:val="00EC687A"/>
    <w:rsid w:val="00ED6F58"/>
    <w:rsid w:val="00EF299F"/>
    <w:rsid w:val="00F152AA"/>
    <w:rsid w:val="00F20601"/>
    <w:rsid w:val="00F847CC"/>
    <w:rsid w:val="00FA50AB"/>
    <w:rsid w:val="00FC1216"/>
    <w:rsid w:val="00FD3FD3"/>
    <w:rsid w:val="00FF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9DAE09"/>
  <w15:docId w15:val="{39EE0997-9DE6-4530-BFAE-DFC3131A3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8A1"/>
    <w:pPr>
      <w:spacing w:after="160" w:line="32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18"/>
      <w:lang w:bidi="hi-IN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564B3C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93A299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F543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CCCC00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21"/>
    </w:rPr>
  </w:style>
  <w:style w:type="character" w:styleId="PlaceholderText">
    <w:name w:val="Placeholder Text"/>
    <w:uiPriority w:val="99"/>
  </w:style>
  <w:style w:type="paragraph" w:customStyle="1" w:styleId="SenderAddress">
    <w:name w:val="Sender Address"/>
    <w:uiPriority w:val="2"/>
    <w:pPr>
      <w:spacing w:after="0" w:line="240" w:lineRule="auto"/>
    </w:pPr>
    <w:rPr>
      <w:color w:val="93A299" w:themeColor="accent1"/>
      <w:sz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5"/>
    <w:unhideWhenUsed/>
    <w:pPr>
      <w:spacing w:before="480" w:after="960" w:line="276" w:lineRule="auto"/>
      <w:contextualSpacing/>
    </w:pPr>
    <w:rPr>
      <w:rFonts w:eastAsiaTheme="minorEastAsia"/>
      <w:sz w:val="22"/>
    </w:rPr>
  </w:style>
  <w:style w:type="character" w:customStyle="1" w:styleId="ClosingChar">
    <w:name w:val="Closing Char"/>
    <w:basedOn w:val="DefaultParagraphFont"/>
    <w:link w:val="Closing"/>
    <w:uiPriority w:val="5"/>
    <w:rPr>
      <w:rFonts w:eastAsiaTheme="minorEastAsia"/>
    </w:rPr>
  </w:style>
  <w:style w:type="paragraph" w:customStyle="1" w:styleId="RecipientAddress">
    <w:name w:val="Recipient Address"/>
    <w:basedOn w:val="NoSpacing"/>
    <w:uiPriority w:val="3"/>
    <w:pPr>
      <w:spacing w:after="360"/>
      <w:contextualSpacing/>
    </w:pPr>
    <w:rPr>
      <w:rFonts w:eastAsiaTheme="minorEastAsia"/>
    </w:rPr>
  </w:style>
  <w:style w:type="paragraph" w:styleId="Salutation">
    <w:name w:val="Salutation"/>
    <w:basedOn w:val="NoSpacing"/>
    <w:next w:val="Normal"/>
    <w:link w:val="SalutationChar"/>
    <w:uiPriority w:val="4"/>
    <w:unhideWhenUsed/>
    <w:pPr>
      <w:spacing w:before="480" w:after="320"/>
      <w:contextualSpacing/>
    </w:pPr>
    <w:rPr>
      <w:rFonts w:eastAsiaTheme="minorEastAsia"/>
      <w:b/>
    </w:rPr>
  </w:style>
  <w:style w:type="character" w:customStyle="1" w:styleId="SalutationChar">
    <w:name w:val="Salutation Char"/>
    <w:basedOn w:val="DefaultParagraphFont"/>
    <w:link w:val="Salutation"/>
    <w:uiPriority w:val="4"/>
    <w:rPr>
      <w:rFonts w:eastAsiaTheme="minorEastAsia"/>
      <w:b/>
    </w:rPr>
  </w:style>
  <w:style w:type="paragraph" w:styleId="Signature">
    <w:name w:val="Signature"/>
    <w:basedOn w:val="Normal"/>
    <w:link w:val="SignatureChar"/>
    <w:uiPriority w:val="99"/>
    <w:unhideWhenUsed/>
    <w:pPr>
      <w:spacing w:after="200" w:line="276" w:lineRule="auto"/>
      <w:contextualSpacing/>
    </w:pPr>
    <w:rPr>
      <w:rFonts w:eastAsiaTheme="minorEastAsia"/>
      <w:sz w:val="22"/>
    </w:rPr>
  </w:style>
  <w:style w:type="character" w:customStyle="1" w:styleId="SignatureChar">
    <w:name w:val="Signature Char"/>
    <w:basedOn w:val="DefaultParagraphFont"/>
    <w:link w:val="Signature"/>
    <w:uiPriority w:val="9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8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1222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7111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0915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8518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9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2544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09005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4007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1657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8178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38355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9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80929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7009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2468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90626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Apothecary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A759DF2016C49759F040ADC3B69D8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2F37DE-6941-491F-8D8B-A7D05A59F94C}"/>
      </w:docPartPr>
      <w:docPartBody>
        <w:p w:rsidR="00000000" w:rsidRDefault="00001EE2" w:rsidP="00001EE2">
          <w:pPr>
            <w:pStyle w:val="2A759DF2016C49759F040ADC3B69D835"/>
          </w:pPr>
          <w:r>
            <w:rPr>
              <w:caps/>
              <w:color w:val="FFFFFF" w:themeColor="background1"/>
              <w:sz w:val="18"/>
              <w:szCs w:val="18"/>
            </w:rPr>
            <w:t>[TYPE THE SENDER COMPANY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obe Caslon Pro">
    <w:altName w:val="Palatino Linotype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Adobe Caslon Pro Bold">
    <w:altName w:val="Palatino Linotype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B5D"/>
    <w:rsid w:val="00001EE2"/>
    <w:rsid w:val="00041178"/>
    <w:rsid w:val="00056BAF"/>
    <w:rsid w:val="00063B45"/>
    <w:rsid w:val="000676D2"/>
    <w:rsid w:val="00073E94"/>
    <w:rsid w:val="001723D4"/>
    <w:rsid w:val="001A7B8A"/>
    <w:rsid w:val="001D4C1B"/>
    <w:rsid w:val="00314BF8"/>
    <w:rsid w:val="00317019"/>
    <w:rsid w:val="003C357D"/>
    <w:rsid w:val="003D703C"/>
    <w:rsid w:val="0042365F"/>
    <w:rsid w:val="00492212"/>
    <w:rsid w:val="004B535B"/>
    <w:rsid w:val="004E2E05"/>
    <w:rsid w:val="00581028"/>
    <w:rsid w:val="00600274"/>
    <w:rsid w:val="00601B60"/>
    <w:rsid w:val="006D5E68"/>
    <w:rsid w:val="007F6ED1"/>
    <w:rsid w:val="00847676"/>
    <w:rsid w:val="008B6BE4"/>
    <w:rsid w:val="008C37A6"/>
    <w:rsid w:val="008F0010"/>
    <w:rsid w:val="00995FD2"/>
    <w:rsid w:val="009A2B5D"/>
    <w:rsid w:val="00A056EE"/>
    <w:rsid w:val="00A16069"/>
    <w:rsid w:val="00AB543C"/>
    <w:rsid w:val="00AE6BAA"/>
    <w:rsid w:val="00B06E89"/>
    <w:rsid w:val="00B32A73"/>
    <w:rsid w:val="00B63663"/>
    <w:rsid w:val="00B8118A"/>
    <w:rsid w:val="00B8145E"/>
    <w:rsid w:val="00C00AE0"/>
    <w:rsid w:val="00C24348"/>
    <w:rsid w:val="00C62E12"/>
    <w:rsid w:val="00CA171B"/>
    <w:rsid w:val="00CF4E27"/>
    <w:rsid w:val="00D14B75"/>
    <w:rsid w:val="00D14C8C"/>
    <w:rsid w:val="00D16B34"/>
    <w:rsid w:val="00D32167"/>
    <w:rsid w:val="00D37916"/>
    <w:rsid w:val="00D64C92"/>
    <w:rsid w:val="00D7320E"/>
    <w:rsid w:val="00D97B4F"/>
    <w:rsid w:val="00DC4B4C"/>
    <w:rsid w:val="00DC7A13"/>
    <w:rsid w:val="00DD36B4"/>
    <w:rsid w:val="00DF1020"/>
    <w:rsid w:val="00E13D7E"/>
    <w:rsid w:val="00E215E4"/>
    <w:rsid w:val="00E47BB1"/>
    <w:rsid w:val="00E94D4E"/>
    <w:rsid w:val="00EA1BA3"/>
    <w:rsid w:val="00ED6F58"/>
    <w:rsid w:val="00F32CF4"/>
    <w:rsid w:val="00F34282"/>
    <w:rsid w:val="00F628A6"/>
    <w:rsid w:val="00FC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48A0698659AB477D90EDB2E30007FBD5">
    <w:name w:val="48A0698659AB477D90EDB2E30007FBD5"/>
    <w:rsid w:val="009A2B5D"/>
  </w:style>
  <w:style w:type="paragraph" w:customStyle="1" w:styleId="E5210E38CFCA4675BDA35A211B6946E2">
    <w:name w:val="E5210E38CFCA4675BDA35A211B6946E2"/>
    <w:rsid w:val="00001EE2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A759DF2016C49759F040ADC3B69D835">
    <w:name w:val="2A759DF2016C49759F040ADC3B69D835"/>
    <w:rsid w:val="00001EE2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ifishi y’abanyamuryango</CompanyAddress>
  <CompanyPhone/>
  <CompanyFax/>
  <CompanyEmail/>
</CoverPageProperties>
</file>

<file path=customXml/item2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4921B0-F85D-48D6-9B5C-4E2D38B8D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ApothecaryLetter</Template>
  <TotalTime>309</TotalTime>
  <Pages>3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bizimana olivier</cp:lastModifiedBy>
  <cp:revision>55</cp:revision>
  <cp:lastPrinted>2025-04-01T14:52:00Z</cp:lastPrinted>
  <dcterms:created xsi:type="dcterms:W3CDTF">2024-05-07T22:40:00Z</dcterms:created>
  <dcterms:modified xsi:type="dcterms:W3CDTF">2025-04-10T18:44:00Z</dcterms:modified>
</cp:coreProperties>
</file>